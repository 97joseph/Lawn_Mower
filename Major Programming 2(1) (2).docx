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A72A" w14:textId="3D8E94FE" w:rsidR="006F5270" w:rsidRPr="006F5270" w:rsidRDefault="006F5270" w:rsidP="006F5270">
      <w:pPr>
        <w:pStyle w:val="Title"/>
        <w:jc w:val="center"/>
        <w:rPr>
          <w:sz w:val="48"/>
          <w:szCs w:val="48"/>
        </w:rPr>
      </w:pPr>
      <w:r w:rsidRPr="006F5270">
        <w:rPr>
          <w:b/>
          <w:sz w:val="48"/>
          <w:szCs w:val="48"/>
        </w:rPr>
        <w:t>COMP167</w:t>
      </w:r>
      <w:r w:rsidR="008D65C6" w:rsidRPr="006F5270">
        <w:rPr>
          <w:b/>
          <w:sz w:val="48"/>
          <w:szCs w:val="48"/>
        </w:rPr>
        <w:t xml:space="preserve"> </w:t>
      </w:r>
      <w:r w:rsidR="00453BC8" w:rsidRPr="006F5270">
        <w:rPr>
          <w:b/>
          <w:sz w:val="48"/>
          <w:szCs w:val="48"/>
        </w:rPr>
        <w:t xml:space="preserve">Major Programming </w:t>
      </w:r>
      <w:r w:rsidRPr="006F5270">
        <w:rPr>
          <w:b/>
          <w:sz w:val="48"/>
          <w:szCs w:val="48"/>
        </w:rPr>
        <w:t>A</w:t>
      </w:r>
      <w:r w:rsidR="00453BC8" w:rsidRPr="006F5270">
        <w:rPr>
          <w:b/>
          <w:sz w:val="48"/>
          <w:szCs w:val="48"/>
        </w:rPr>
        <w:t>ssignment2</w:t>
      </w:r>
      <w:r w:rsidR="002E20D1" w:rsidRPr="006F5270">
        <w:rPr>
          <w:sz w:val="48"/>
          <w:szCs w:val="48"/>
        </w:rPr>
        <w:t xml:space="preserve"> </w:t>
      </w:r>
    </w:p>
    <w:p w14:paraId="6D1048B3" w14:textId="4484C15B" w:rsidR="00946D22" w:rsidRDefault="00805AB8" w:rsidP="006F5270">
      <w:pPr>
        <w:pStyle w:val="Title"/>
        <w:jc w:val="center"/>
      </w:pPr>
      <w:r>
        <w:rPr>
          <w:sz w:val="44"/>
          <w:szCs w:val="44"/>
        </w:rPr>
        <w:t>Fall</w:t>
      </w:r>
      <w:r w:rsidR="006F5270" w:rsidRPr="006F5270">
        <w:rPr>
          <w:sz w:val="44"/>
          <w:szCs w:val="44"/>
        </w:rPr>
        <w:t xml:space="preserve"> 20</w:t>
      </w:r>
      <w:r w:rsidR="00075D51">
        <w:rPr>
          <w:sz w:val="44"/>
          <w:szCs w:val="44"/>
        </w:rPr>
        <w:t>21</w:t>
      </w:r>
    </w:p>
    <w:p w14:paraId="24C1DFF5" w14:textId="77777777" w:rsidR="00946D22" w:rsidRDefault="00015A56">
      <w:pPr>
        <w:pStyle w:val="Heading1"/>
      </w:pPr>
      <w:r>
        <w:t>Introduction</w:t>
      </w:r>
    </w:p>
    <w:p w14:paraId="3CB98741" w14:textId="007FB806" w:rsidR="00015A56" w:rsidRDefault="00015A56" w:rsidP="00015A56">
      <w:r>
        <w:t>This assignment requires you to create a J</w:t>
      </w:r>
      <w:r w:rsidR="00FE7A34">
        <w:t>ava application that will be used to inventory mowers in a mower store.  In addition to the classes that store the mower data, you will create a GUI to manage the inventory.</w:t>
      </w:r>
    </w:p>
    <w:p w14:paraId="5CB36A4D" w14:textId="6A2A02D8" w:rsidR="00914626" w:rsidRDefault="00E95764" w:rsidP="00914626">
      <w:pPr>
        <w:pStyle w:val="Heading1"/>
      </w:pPr>
      <w:r>
        <w:t>UML Domain/Structure Diagram</w:t>
      </w:r>
    </w:p>
    <w:p w14:paraId="248220F5" w14:textId="32C31E29" w:rsidR="00176D46" w:rsidRPr="00176D46" w:rsidRDefault="007B668D" w:rsidP="00176D46">
      <w:r>
        <w:rPr>
          <w:noProof/>
          <w:lang w:eastAsia="en-US"/>
        </w:rPr>
        <mc:AlternateContent>
          <mc:Choice Requires="wpg">
            <w:drawing>
              <wp:anchor distT="0" distB="0" distL="114300" distR="114300" simplePos="0" relativeHeight="251704320" behindDoc="0" locked="0" layoutInCell="1" allowOverlap="1" wp14:anchorId="0268CD5C" wp14:editId="2612BD85">
                <wp:simplePos x="0" y="0"/>
                <wp:positionH relativeFrom="column">
                  <wp:posOffset>0</wp:posOffset>
                </wp:positionH>
                <wp:positionV relativeFrom="paragraph">
                  <wp:posOffset>154940</wp:posOffset>
                </wp:positionV>
                <wp:extent cx="6029325" cy="209550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6029325" cy="2095500"/>
                          <a:chOff x="0" y="0"/>
                          <a:chExt cx="6029325" cy="2095500"/>
                        </a:xfrm>
                      </wpg:grpSpPr>
                      <wpg:grpSp>
                        <wpg:cNvPr id="27" name="Group 27"/>
                        <wpg:cNvGrpSpPr/>
                        <wpg:grpSpPr>
                          <a:xfrm>
                            <a:off x="152400" y="0"/>
                            <a:ext cx="5876925" cy="2095500"/>
                            <a:chOff x="0" y="0"/>
                            <a:chExt cx="5876925" cy="2095500"/>
                          </a:xfrm>
                        </wpg:grpSpPr>
                        <wps:wsp>
                          <wps:cNvPr id="15" name="Isosceles Triangle 15"/>
                          <wps:cNvSpPr/>
                          <wps:spPr>
                            <a:xfrm>
                              <a:off x="2295525" y="352425"/>
                              <a:ext cx="180975" cy="1619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a:off x="2390775" y="542925"/>
                              <a:ext cx="304800" cy="542925"/>
                            </a:xfrm>
                            <a:prstGeom prst="bentConnector3">
                              <a:avLst>
                                <a:gd name="adj1" fmla="val 3031"/>
                              </a:avLst>
                            </a:prstGeom>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0" y="0"/>
                              <a:ext cx="5876925" cy="2095500"/>
                              <a:chOff x="0" y="0"/>
                              <a:chExt cx="5876925" cy="2095500"/>
                            </a:xfrm>
                          </wpg:grpSpPr>
                          <wps:wsp>
                            <wps:cNvPr id="2" name="Text Box 2"/>
                            <wps:cNvSpPr txBox="1">
                              <a:spLocks noChangeArrowheads="1"/>
                            </wps:cNvSpPr>
                            <wps:spPr bwMode="auto">
                              <a:xfrm>
                                <a:off x="1857375" y="0"/>
                                <a:ext cx="695325" cy="314325"/>
                              </a:xfrm>
                              <a:prstGeom prst="rect">
                                <a:avLst/>
                              </a:prstGeom>
                              <a:solidFill>
                                <a:srgbClr val="FFFFFF"/>
                              </a:solidFill>
                              <a:ln w="9525">
                                <a:solidFill>
                                  <a:srgbClr val="000000"/>
                                </a:solidFill>
                                <a:miter lim="800000"/>
                                <a:headEnd/>
                                <a:tailEnd/>
                              </a:ln>
                            </wps:spPr>
                            <wps:txbx>
                              <w:txbxContent>
                                <w:p w14:paraId="52A8FAAA" w14:textId="6F85E54D" w:rsidR="00E95764" w:rsidRPr="004878CE" w:rsidRDefault="00E95764">
                                  <w:pPr>
                                    <w:rPr>
                                      <w:i/>
                                    </w:rPr>
                                  </w:pPr>
                                  <w:r w:rsidRPr="004878CE">
                                    <w:rPr>
                                      <w:i/>
                                    </w:rPr>
                                    <w:t>Mower</w:t>
                                  </w:r>
                                </w:p>
                              </w:txbxContent>
                            </wps:txbx>
                            <wps:bodyPr rot="0" vert="horz" wrap="square" lIns="91440" tIns="45720" rIns="91440" bIns="45720" anchor="t" anchorCtr="0">
                              <a:noAutofit/>
                            </wps:bodyPr>
                          </wps:wsp>
                          <wps:wsp>
                            <wps:cNvPr id="5" name="Text Box 5"/>
                            <wps:cNvSpPr txBox="1">
                              <a:spLocks noChangeArrowheads="1"/>
                            </wps:cNvSpPr>
                            <wps:spPr bwMode="auto">
                              <a:xfrm>
                                <a:off x="1847850" y="1504950"/>
                                <a:ext cx="695325" cy="314325"/>
                              </a:xfrm>
                              <a:prstGeom prst="rect">
                                <a:avLst/>
                              </a:prstGeom>
                              <a:solidFill>
                                <a:srgbClr val="FFFFFF"/>
                              </a:solidFill>
                              <a:ln w="9525">
                                <a:solidFill>
                                  <a:srgbClr val="000000"/>
                                </a:solidFill>
                                <a:miter lim="800000"/>
                                <a:headEnd/>
                                <a:tailEnd/>
                              </a:ln>
                            </wps:spPr>
                            <wps:txbx>
                              <w:txbxContent>
                                <w:p w14:paraId="33232B5C" w14:textId="7AEC58B3" w:rsidR="00B72310" w:rsidRDefault="00B72310" w:rsidP="00B72310">
                                  <w:r>
                                    <w:t>Engine</w:t>
                                  </w:r>
                                </w:p>
                              </w:txbxContent>
                            </wps:txbx>
                            <wps:bodyPr rot="0" vert="horz" wrap="square" lIns="91440" tIns="45720" rIns="91440" bIns="45720" anchor="t" anchorCtr="0">
                              <a:noAutofit/>
                            </wps:bodyPr>
                          </wps:wsp>
                          <wps:wsp>
                            <wps:cNvPr id="6" name="Text Box 6"/>
                            <wps:cNvSpPr txBox="1">
                              <a:spLocks noChangeArrowheads="1"/>
                            </wps:cNvSpPr>
                            <wps:spPr bwMode="auto">
                              <a:xfrm>
                                <a:off x="704850" y="904875"/>
                                <a:ext cx="990600" cy="314325"/>
                              </a:xfrm>
                              <a:prstGeom prst="rect">
                                <a:avLst/>
                              </a:prstGeom>
                              <a:solidFill>
                                <a:srgbClr val="FFFFFF"/>
                              </a:solidFill>
                              <a:ln w="9525">
                                <a:solidFill>
                                  <a:srgbClr val="000000"/>
                                </a:solidFill>
                                <a:miter lim="800000"/>
                                <a:headEnd/>
                                <a:tailEnd/>
                              </a:ln>
                            </wps:spPr>
                            <wps:txbx>
                              <w:txbxContent>
                                <w:p w14:paraId="5813D605" w14:textId="2A2955A5" w:rsidR="00B72310" w:rsidRDefault="00B72310" w:rsidP="00B72310">
                                  <w:proofErr w:type="spellStart"/>
                                  <w:r>
                                    <w:t>LawnTractor</w:t>
                                  </w:r>
                                  <w:proofErr w:type="spellEnd"/>
                                </w:p>
                              </w:txbxContent>
                            </wps:txbx>
                            <wps:bodyPr rot="0" vert="horz" wrap="square" lIns="91440" tIns="45720" rIns="91440" bIns="45720" anchor="t" anchorCtr="0">
                              <a:noAutofit/>
                            </wps:bodyPr>
                          </wps:wsp>
                          <wps:wsp>
                            <wps:cNvPr id="7" name="Text Box 7"/>
                            <wps:cNvSpPr txBox="1">
                              <a:spLocks noChangeArrowheads="1"/>
                            </wps:cNvSpPr>
                            <wps:spPr bwMode="auto">
                              <a:xfrm>
                                <a:off x="0" y="1762125"/>
                                <a:ext cx="1400175" cy="314325"/>
                              </a:xfrm>
                              <a:prstGeom prst="rect">
                                <a:avLst/>
                              </a:prstGeom>
                              <a:solidFill>
                                <a:srgbClr val="FFFFFF"/>
                              </a:solidFill>
                              <a:ln w="9525">
                                <a:solidFill>
                                  <a:srgbClr val="000000"/>
                                </a:solidFill>
                                <a:miter lim="800000"/>
                                <a:headEnd/>
                                <a:tailEnd/>
                              </a:ln>
                            </wps:spPr>
                            <wps:txbx>
                              <w:txbxContent>
                                <w:p w14:paraId="7DE7A71F" w14:textId="74AA110C" w:rsidR="00B72310" w:rsidRDefault="00B72310" w:rsidP="00B72310">
                                  <w:proofErr w:type="spellStart"/>
                                  <w:r>
                                    <w:t>CommercialMower</w:t>
                                  </w:r>
                                  <w:proofErr w:type="spellEnd"/>
                                </w:p>
                              </w:txbxContent>
                            </wps:txbx>
                            <wps:bodyPr rot="0" vert="horz" wrap="square" lIns="91440" tIns="45720" rIns="91440" bIns="45720" anchor="t" anchorCtr="0">
                              <a:noAutofit/>
                            </wps:bodyPr>
                          </wps:wsp>
                          <wps:wsp>
                            <wps:cNvPr id="8" name="Text Box 8"/>
                            <wps:cNvSpPr txBox="1">
                              <a:spLocks noChangeArrowheads="1"/>
                            </wps:cNvSpPr>
                            <wps:spPr bwMode="auto">
                              <a:xfrm>
                                <a:off x="2905125" y="1781175"/>
                                <a:ext cx="1409700" cy="314325"/>
                              </a:xfrm>
                              <a:prstGeom prst="rect">
                                <a:avLst/>
                              </a:prstGeom>
                              <a:solidFill>
                                <a:srgbClr val="FFFFFF"/>
                              </a:solidFill>
                              <a:ln w="9525">
                                <a:solidFill>
                                  <a:srgbClr val="000000"/>
                                </a:solidFill>
                                <a:miter lim="800000"/>
                                <a:headEnd/>
                                <a:tailEnd/>
                              </a:ln>
                            </wps:spPr>
                            <wps:txbx>
                              <w:txbxContent>
                                <w:p w14:paraId="1AFB13E7" w14:textId="721ACEF6" w:rsidR="00B72310" w:rsidRDefault="00B72310" w:rsidP="00B72310">
                                  <w:proofErr w:type="spellStart"/>
                                  <w:r>
                                    <w:t>GasPoweredMower</w:t>
                                  </w:r>
                                  <w:proofErr w:type="spellEnd"/>
                                </w:p>
                              </w:txbxContent>
                            </wps:txbx>
                            <wps:bodyPr rot="0" vert="horz" wrap="square" lIns="91440" tIns="45720" rIns="91440" bIns="45720" anchor="t" anchorCtr="0">
                              <a:noAutofit/>
                            </wps:bodyPr>
                          </wps:wsp>
                          <wps:wsp>
                            <wps:cNvPr id="9" name="Text Box 9"/>
                            <wps:cNvSpPr txBox="1">
                              <a:spLocks noChangeArrowheads="1"/>
                            </wps:cNvSpPr>
                            <wps:spPr bwMode="auto">
                              <a:xfrm>
                                <a:off x="2714625" y="904875"/>
                                <a:ext cx="1400175" cy="314325"/>
                              </a:xfrm>
                              <a:prstGeom prst="rect">
                                <a:avLst/>
                              </a:prstGeom>
                              <a:solidFill>
                                <a:srgbClr val="FFFFFF"/>
                              </a:solidFill>
                              <a:ln w="9525">
                                <a:solidFill>
                                  <a:srgbClr val="000000"/>
                                </a:solidFill>
                                <a:miter lim="800000"/>
                                <a:headEnd/>
                                <a:tailEnd/>
                              </a:ln>
                            </wps:spPr>
                            <wps:txbx>
                              <w:txbxContent>
                                <w:p w14:paraId="0496D606" w14:textId="27429EFE" w:rsidR="00B72310" w:rsidRPr="004878CE" w:rsidRDefault="00B72310" w:rsidP="00B72310">
                                  <w:pPr>
                                    <w:rPr>
                                      <w:i/>
                                    </w:rPr>
                                  </w:pPr>
                                  <w:proofErr w:type="spellStart"/>
                                  <w:r w:rsidRPr="004878CE">
                                    <w:rPr>
                                      <w:i/>
                                    </w:rPr>
                                    <w:t>WalkBehindMower</w:t>
                                  </w:r>
                                  <w:proofErr w:type="spellEnd"/>
                                </w:p>
                              </w:txbxContent>
                            </wps:txbx>
                            <wps:bodyPr rot="0" vert="horz" wrap="square" lIns="91440" tIns="45720" rIns="91440" bIns="45720" anchor="t" anchorCtr="0">
                              <a:noAutofit/>
                            </wps:bodyPr>
                          </wps:wsp>
                          <wps:wsp>
                            <wps:cNvPr id="10" name="Text Box 10"/>
                            <wps:cNvSpPr txBox="1">
                              <a:spLocks noChangeArrowheads="1"/>
                            </wps:cNvSpPr>
                            <wps:spPr bwMode="auto">
                              <a:xfrm>
                                <a:off x="4657725" y="1762125"/>
                                <a:ext cx="1219200" cy="314325"/>
                              </a:xfrm>
                              <a:prstGeom prst="rect">
                                <a:avLst/>
                              </a:prstGeom>
                              <a:solidFill>
                                <a:srgbClr val="FFFFFF"/>
                              </a:solidFill>
                              <a:ln w="9525">
                                <a:solidFill>
                                  <a:srgbClr val="000000"/>
                                </a:solidFill>
                                <a:miter lim="800000"/>
                                <a:headEnd/>
                                <a:tailEnd/>
                              </a:ln>
                            </wps:spPr>
                            <wps:txbx>
                              <w:txbxContent>
                                <w:p w14:paraId="14D55029" w14:textId="169D77CF" w:rsidR="00B72310" w:rsidRDefault="00B72310" w:rsidP="00B72310">
                                  <w:proofErr w:type="spellStart"/>
                                  <w:r>
                                    <w:t>PushReelMower</w:t>
                                  </w:r>
                                  <w:proofErr w:type="spellEnd"/>
                                </w:p>
                              </w:txbxContent>
                            </wps:txbx>
                            <wps:bodyPr rot="0" vert="horz" wrap="square" lIns="91440" tIns="45720" rIns="91440" bIns="45720" anchor="t" anchorCtr="0">
                              <a:noAutofit/>
                            </wps:bodyPr>
                          </wps:wsp>
                          <wps:wsp>
                            <wps:cNvPr id="11" name="Isosceles Triangle 11"/>
                            <wps:cNvSpPr/>
                            <wps:spPr>
                              <a:xfrm>
                                <a:off x="3324225" y="1228725"/>
                                <a:ext cx="180975" cy="1619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2009775" y="342900"/>
                                <a:ext cx="180975" cy="1619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923925" y="1228725"/>
                                <a:ext cx="180975" cy="1619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Isosceles Triangle 14"/>
                            <wps:cNvSpPr/>
                            <wps:spPr>
                              <a:xfrm rot="16200000">
                                <a:off x="4133850" y="981075"/>
                                <a:ext cx="209550" cy="19050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028700" y="139065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419475" y="14097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a:off x="1724025" y="514350"/>
                                <a:ext cx="390525" cy="533400"/>
                              </a:xfrm>
                              <a:prstGeom prst="bentConnector3">
                                <a:avLst>
                                  <a:gd name="adj1" fmla="val 1894"/>
                                </a:avLst>
                              </a:prstGeom>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4343400" y="1085850"/>
                                <a:ext cx="752475" cy="676275"/>
                              </a:xfrm>
                              <a:prstGeom prst="bentConnector3">
                                <a:avLst>
                                  <a:gd name="adj1" fmla="val 99057"/>
                                </a:avLst>
                              </a:prstGeom>
                            </wps:spPr>
                            <wps:style>
                              <a:lnRef idx="1">
                                <a:schemeClr val="accent1"/>
                              </a:lnRef>
                              <a:fillRef idx="0">
                                <a:schemeClr val="accent1"/>
                              </a:fillRef>
                              <a:effectRef idx="0">
                                <a:schemeClr val="accent1"/>
                              </a:effectRef>
                              <a:fontRef idx="minor">
                                <a:schemeClr val="tx1"/>
                              </a:fontRef>
                            </wps:style>
                            <wps:bodyPr/>
                          </wps:wsp>
                          <wps:wsp>
                            <wps:cNvPr id="22" name="Diamond 22"/>
                            <wps:cNvSpPr/>
                            <wps:spPr>
                              <a:xfrm>
                                <a:off x="1466850" y="1238250"/>
                                <a:ext cx="180975" cy="2190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571625" y="1438275"/>
                                <a:ext cx="276225" cy="276225"/>
                              </a:xfrm>
                              <a:prstGeom prst="bentConnector3">
                                <a:avLst>
                                  <a:gd name="adj1" fmla="val -1724"/>
                                </a:avLst>
                              </a:prstGeom>
                            </wps:spPr>
                            <wps:style>
                              <a:lnRef idx="1">
                                <a:schemeClr val="accent1"/>
                              </a:lnRef>
                              <a:fillRef idx="0">
                                <a:schemeClr val="accent1"/>
                              </a:fillRef>
                              <a:effectRef idx="0">
                                <a:schemeClr val="accent1"/>
                              </a:effectRef>
                              <a:fontRef idx="minor">
                                <a:schemeClr val="tx1"/>
                              </a:fontRef>
                            </wps:style>
                            <wps:bodyPr/>
                          </wps:wsp>
                          <wps:wsp>
                            <wps:cNvPr id="24" name="Diamond 24"/>
                            <wps:cNvSpPr/>
                            <wps:spPr>
                              <a:xfrm>
                                <a:off x="2667000" y="1866900"/>
                                <a:ext cx="219075" cy="1714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wps:spPr>
                              <a:xfrm>
                                <a:off x="2181225" y="1838325"/>
                                <a:ext cx="485775" cy="123825"/>
                              </a:xfrm>
                              <a:prstGeom prst="bentConnector3">
                                <a:avLst>
                                  <a:gd name="adj1" fmla="val -980"/>
                                </a:avLst>
                              </a:prstGeom>
                            </wps:spPr>
                            <wps:style>
                              <a:lnRef idx="1">
                                <a:schemeClr val="accent1"/>
                              </a:lnRef>
                              <a:fillRef idx="0">
                                <a:schemeClr val="accent1"/>
                              </a:fillRef>
                              <a:effectRef idx="0">
                                <a:schemeClr val="accent1"/>
                              </a:effectRef>
                              <a:fontRef idx="minor">
                                <a:schemeClr val="tx1"/>
                              </a:fontRef>
                            </wps:style>
                            <wps:bodyPr/>
                          </wps:wsp>
                        </wpg:grpSp>
                      </wpg:grpSp>
                      <wps:wsp>
                        <wps:cNvPr id="28" name="Text Box 2"/>
                        <wps:cNvSpPr txBox="1">
                          <a:spLocks noChangeArrowheads="1"/>
                        </wps:cNvSpPr>
                        <wps:spPr bwMode="auto">
                          <a:xfrm>
                            <a:off x="0" y="38100"/>
                            <a:ext cx="1390650" cy="314325"/>
                          </a:xfrm>
                          <a:prstGeom prst="rect">
                            <a:avLst/>
                          </a:prstGeom>
                          <a:solidFill>
                            <a:srgbClr val="FFFFFF"/>
                          </a:solidFill>
                          <a:ln w="9525">
                            <a:solidFill>
                              <a:srgbClr val="000000"/>
                            </a:solidFill>
                            <a:miter lim="800000"/>
                            <a:headEnd/>
                            <a:tailEnd/>
                          </a:ln>
                        </wps:spPr>
                        <wps:txbx>
                          <w:txbxContent>
                            <w:p w14:paraId="51773492" w14:textId="356D1EFD" w:rsidR="00A854A3" w:rsidRDefault="00A854A3">
                              <w:proofErr w:type="spellStart"/>
                              <w:r>
                                <w:t>MowerWareHouse</w:t>
                              </w:r>
                              <w:proofErr w:type="spellEnd"/>
                            </w:p>
                          </w:txbxContent>
                        </wps:txbx>
                        <wps:bodyPr rot="0" vert="horz" wrap="square" lIns="91440" tIns="45720" rIns="91440" bIns="45720" anchor="t" anchorCtr="0">
                          <a:noAutofit/>
                        </wps:bodyPr>
                      </wps:wsp>
                      <wps:wsp>
                        <wps:cNvPr id="29" name="Diamond 29"/>
                        <wps:cNvSpPr/>
                        <wps:spPr>
                          <a:xfrm>
                            <a:off x="1400175" y="123825"/>
                            <a:ext cx="190500" cy="1524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609725" y="20955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68CD5C" id="Group 31" o:spid="_x0000_s1026" style="position:absolute;margin-left:0;margin-top:12.2pt;width:474.75pt;height:165pt;z-index:251704320" coordsize="60293,209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">
                <v:group id="Group 27" o:spid="_x0000_s1027" style="position:absolute;left:1524;width:58769;height:20955" coordsize="58769,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8" type="#_x0000_t5" style="position:absolute;left:22955;top:3524;width:1810;height:16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" filled="f" strokecolor="#0d5571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9" type="#_x0000_t34" style="position:absolute;left:23907;top:5429;width:3048;height:542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" adj="655" strokecolor="#1cade4 [3204]" strokeweight=".5pt"/>
                  <v:group id="Group 26" o:spid="_x0000_s1030" style="position:absolute;width:58769;height:20955" coordsize="58769,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type id="_x0000_t202" coordsize="21600,21600" o:spt="202" path="m,l,21600r21600,l21600,xe">
                      <v:stroke joinstyle="miter"/>
                      <v:path gradientshapeok="t" o:connecttype="rect"/>
                    </v:shapetype>
                    <v:shape id="_x0000_s1031" type="#_x0000_t202" style="position:absolute;left:18573;width:6954;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52A8FAAA" w14:textId="6F85E54D" w:rsidR="00E95764" w:rsidRPr="004878CE" w:rsidRDefault="00E95764">
                            <w:pPr>
                              <w:rPr>
                                <w:i/>
                              </w:rPr>
                            </w:pPr>
                            <w:r w:rsidRPr="004878CE">
                              <w:rPr>
                                <w:i/>
                              </w:rPr>
                              <w:t>Mower</w:t>
                            </w:r>
                          </w:p>
                        </w:txbxContent>
                      </v:textbox>
                    </v:shape>
                    <v:shape id="Text Box 5" o:spid="_x0000_s1032" type="#_x0000_t202" style="position:absolute;left:18478;top:15049;width:6953;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">
                      <v:textbox>
                        <w:txbxContent>
                          <w:p w14:paraId="33232B5C" w14:textId="7AEC58B3" w:rsidR="00B72310" w:rsidRDefault="00B72310" w:rsidP="00B72310">
                            <w:r>
                              <w:t>Engine</w:t>
                            </w:r>
                          </w:p>
                        </w:txbxContent>
                      </v:textbox>
                    </v:shape>
                    <v:shape id="Text Box 6" o:spid="_x0000_s1033" type="#_x0000_t202" style="position:absolute;left:7048;top:9048;width:9906;height:3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5813D605" w14:textId="2A2955A5" w:rsidR="00B72310" w:rsidRDefault="00B72310" w:rsidP="00B72310">
                            <w:proofErr w:type="spellStart"/>
                            <w:r>
                              <w:t>LawnTractor</w:t>
                            </w:r>
                            <w:proofErr w:type="spellEnd"/>
                          </w:p>
                        </w:txbxContent>
                      </v:textbox>
                    </v:shape>
                    <v:shape id="Text Box 7" o:spid="_x0000_s1034" type="#_x0000_t202" style="position:absolute;top:17621;width:14001;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7DE7A71F" w14:textId="74AA110C" w:rsidR="00B72310" w:rsidRDefault="00B72310" w:rsidP="00B72310">
                            <w:proofErr w:type="spellStart"/>
                            <w:r>
                              <w:t>CommercialMower</w:t>
                            </w:r>
                            <w:proofErr w:type="spellEnd"/>
                          </w:p>
                        </w:txbxContent>
                      </v:textbox>
                    </v:shape>
                    <v:shape id="Text Box 8" o:spid="_x0000_s1035" type="#_x0000_t202" style="position:absolute;left:29051;top:17811;width:14097;height:3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">
                      <v:textbox>
                        <w:txbxContent>
                          <w:p w14:paraId="1AFB13E7" w14:textId="721ACEF6" w:rsidR="00B72310" w:rsidRDefault="00B72310" w:rsidP="00B72310">
                            <w:proofErr w:type="spellStart"/>
                            <w:r>
                              <w:t>GasPoweredMower</w:t>
                            </w:r>
                            <w:proofErr w:type="spellEnd"/>
                          </w:p>
                        </w:txbxContent>
                      </v:textbox>
                    </v:shape>
                    <v:shape id="Text Box 9" o:spid="_x0000_s1036" type="#_x0000_t202" style="position:absolute;left:27146;top:9048;width:14002;height:3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">
                      <v:textbox>
                        <w:txbxContent>
                          <w:p w14:paraId="0496D606" w14:textId="27429EFE" w:rsidR="00B72310" w:rsidRPr="004878CE" w:rsidRDefault="00B72310" w:rsidP="00B72310">
                            <w:pPr>
                              <w:rPr>
                                <w:i/>
                              </w:rPr>
                            </w:pPr>
                            <w:proofErr w:type="spellStart"/>
                            <w:r w:rsidRPr="004878CE">
                              <w:rPr>
                                <w:i/>
                              </w:rPr>
                              <w:t>WalkBehindMower</w:t>
                            </w:r>
                            <w:proofErr w:type="spellEnd"/>
                          </w:p>
                        </w:txbxContent>
                      </v:textbox>
                    </v:shape>
                    <v:shape id="Text Box 10" o:spid="_x0000_s1037" type="#_x0000_t202" style="position:absolute;left:46577;top:17621;width:12192;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14D55029" w14:textId="169D77CF" w:rsidR="00B72310" w:rsidRDefault="00B72310" w:rsidP="00B72310">
                            <w:proofErr w:type="spellStart"/>
                            <w:r>
                              <w:t>PushReelMower</w:t>
                            </w:r>
                            <w:proofErr w:type="spellEnd"/>
                          </w:p>
                        </w:txbxContent>
                      </v:textbox>
                    </v:shape>
                    <v:shape id="Isosceles Triangle 11" o:spid="_x0000_s1038" type="#_x0000_t5" style="position:absolute;left:33242;top:12287;width:1810;height:16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" filled="f" strokecolor="#0d5571 [1604]" strokeweight="1pt"/>
                    <v:shape id="Isosceles Triangle 12" o:spid="_x0000_s1039" type="#_x0000_t5" style="position:absolute;left:20097;top:3429;width:1810;height:16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" filled="f" strokecolor="#0d5571 [1604]" strokeweight="1pt"/>
                    <v:shape id="Isosceles Triangle 13" o:spid="_x0000_s1040" type="#_x0000_t5" style="position:absolute;left:9239;top:12287;width:1810;height:16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" filled="f" strokecolor="#0d5571 [1604]" strokeweight="1pt"/>
                    <v:shape id="Isosceles Triangle 14" o:spid="_x0000_s1041" type="#_x0000_t5" style="position:absolute;left:41338;top:9810;width:2096;height:190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" filled="f" strokecolor="#0d5571 [1604]" strokeweight="1pt"/>
                    <v:line id="Straight Connector 16" o:spid="_x0000_s1042" style="position:absolute;visibility:visible;mso-wrap-style:square" from="10287,13906" to="10287,1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" strokecolor="#1cade4 [3204]" strokeweight=".5pt">
                      <v:stroke joinstyle="miter"/>
                    </v:line>
                    <v:line id="Straight Connector 17" o:spid="_x0000_s1043" style="position:absolute;visibility:visible;mso-wrap-style:square" from="34194,14097" to="34194,1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1cade4 [3204]" strokeweight=".5pt">
                      <v:stroke joinstyle="miter"/>
                    </v:line>
                    <v:shape id="Elbow Connector 19" o:spid="_x0000_s1044" type="#_x0000_t34" style="position:absolute;left:17240;top:5143;width:3905;height:5334;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" adj="409" strokecolor="#1cade4 [3204]" strokeweight=".5pt"/>
                    <v:shape id="Elbow Connector 21" o:spid="_x0000_s1045" type="#_x0000_t34" style="position:absolute;left:43434;top:10858;width:7524;height:676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" adj="21396" strokecolor="#1cade4 [3204]" strokeweight=".5pt"/>
                    <v:shapetype id="_x0000_t4" coordsize="21600,21600" o:spt="4" path="m10800,l,10800,10800,21600,21600,10800xe">
                      <v:stroke joinstyle="miter"/>
                      <v:path gradientshapeok="t" o:connecttype="rect" textboxrect="5400,5400,16200,16200"/>
                    </v:shapetype>
                    <v:shape id="Diamond 22" o:spid="_x0000_s1046" type="#_x0000_t4" style="position:absolute;left:14668;top:12382;width:181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" filled="f" strokecolor="#0d5571 [1604]" strokeweight="1pt"/>
                    <v:shape id="Elbow Connector 23" o:spid="_x0000_s1047" type="#_x0000_t34" style="position:absolute;left:15716;top:14382;width:2762;height:276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" adj="-372" strokecolor="#1cade4 [3204]" strokeweight=".5pt"/>
                    <v:shape id="Diamond 24" o:spid="_x0000_s1048" type="#_x0000_t4" style="position:absolute;left:26670;top:18669;width:2190;height:1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" filled="f" strokecolor="#0d5571 [1604]" strokeweight="1pt"/>
                    <v:shape id="Elbow Connector 25" o:spid="_x0000_s1049" type="#_x0000_t34" style="position:absolute;left:21812;top:18383;width:4858;height:123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" adj="-212" strokecolor="#1cade4 [3204]" strokeweight=".5pt"/>
                  </v:group>
                </v:group>
                <v:shape id="_x0000_s1050" type="#_x0000_t202" style="position:absolute;top:381;width:13906;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">
                  <v:textbox>
                    <w:txbxContent>
                      <w:p w14:paraId="51773492" w14:textId="356D1EFD" w:rsidR="00A854A3" w:rsidRDefault="00A854A3">
                        <w:proofErr w:type="spellStart"/>
                        <w:r>
                          <w:t>MowerWareHouse</w:t>
                        </w:r>
                        <w:proofErr w:type="spellEnd"/>
                      </w:p>
                    </w:txbxContent>
                  </v:textbox>
                </v:shape>
                <v:shape id="Diamond 29" o:spid="_x0000_s1051" type="#_x0000_t4" style="position:absolute;left:14001;top:1238;width:1905;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" filled="f" strokecolor="#0d5571 [1604]" strokeweight="1pt"/>
                <v:line id="Straight Connector 30" o:spid="_x0000_s1052" style="position:absolute;flip:x;visibility:visible;mso-wrap-style:square" from="16097,2095" to="20288,2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" strokecolor="#1cade4 [3204]" strokeweight=".5pt">
                  <v:stroke joinstyle="miter"/>
                </v:line>
              </v:group>
            </w:pict>
          </mc:Fallback>
        </mc:AlternateContent>
      </w:r>
    </w:p>
    <w:p w14:paraId="344101B3" w14:textId="05ACDA90" w:rsidR="00E95764" w:rsidRDefault="00E95764" w:rsidP="00E95764"/>
    <w:p w14:paraId="3CEAF82F" w14:textId="687F4697" w:rsidR="00E95764" w:rsidRDefault="00E95764" w:rsidP="00E95764"/>
    <w:p w14:paraId="1D3FF9D8" w14:textId="3A2CBC52" w:rsidR="00E95764" w:rsidRDefault="00E95764" w:rsidP="00E95764"/>
    <w:p w14:paraId="3A6093FC" w14:textId="1669B84E" w:rsidR="00E95764" w:rsidRDefault="00E95764" w:rsidP="00E95764"/>
    <w:p w14:paraId="2619ED16" w14:textId="4ED72418" w:rsidR="00E95764" w:rsidRDefault="00E95764" w:rsidP="00E95764"/>
    <w:p w14:paraId="4BA923DB" w14:textId="05B81E26" w:rsidR="00E95764" w:rsidRDefault="00E95764" w:rsidP="00E95764"/>
    <w:p w14:paraId="32D1719C" w14:textId="5E571BB4" w:rsidR="00E95764" w:rsidRDefault="00E95764" w:rsidP="00E95764"/>
    <w:p w14:paraId="3E49A2C1" w14:textId="3CED344F" w:rsidR="00A139D2" w:rsidRDefault="00A139D2" w:rsidP="00A139D2">
      <w:pPr>
        <w:pStyle w:val="Heading1"/>
      </w:pPr>
      <w:r>
        <w:t>Classes</w:t>
      </w:r>
    </w:p>
    <w:p w14:paraId="29F58E32" w14:textId="4C69DD9B" w:rsidR="00A139D2" w:rsidRDefault="00A139D2" w:rsidP="00A139D2">
      <w:r w:rsidRPr="0042430B">
        <w:t>You are required to implement the following classes at a minimum.   You may add other classes</w:t>
      </w:r>
      <w:r w:rsidR="00676BD1">
        <w:t xml:space="preserve"> (and methods) </w:t>
      </w:r>
      <w:r w:rsidR="00676BD1" w:rsidRPr="0042430B">
        <w:t>if</w:t>
      </w:r>
      <w:r w:rsidRPr="0042430B">
        <w:t xml:space="preserve"> you need them.</w:t>
      </w:r>
    </w:p>
    <w:p w14:paraId="4E579B3D" w14:textId="77777777" w:rsidR="007E4112" w:rsidRDefault="007E4112" w:rsidP="00604B99">
      <w:pPr>
        <w:pStyle w:val="Heading2"/>
      </w:pPr>
      <w:r>
        <w:t>Engine Class</w:t>
      </w:r>
    </w:p>
    <w:tbl>
      <w:tblPr>
        <w:tblStyle w:val="TableGrid"/>
        <w:tblW w:w="0" w:type="auto"/>
        <w:tblLook w:val="04A0" w:firstRow="1" w:lastRow="0" w:firstColumn="1" w:lastColumn="0" w:noHBand="0" w:noVBand="1"/>
      </w:tblPr>
      <w:tblGrid>
        <w:gridCol w:w="3685"/>
        <w:gridCol w:w="5665"/>
      </w:tblGrid>
      <w:tr w:rsidR="007E4112" w14:paraId="59535A4F" w14:textId="77777777" w:rsidTr="009D5611">
        <w:tc>
          <w:tcPr>
            <w:tcW w:w="9350" w:type="dxa"/>
            <w:gridSpan w:val="2"/>
          </w:tcPr>
          <w:p w14:paraId="0AEA4B31" w14:textId="21F6A679" w:rsidR="007E4112" w:rsidRDefault="00176D46" w:rsidP="009D5611">
            <w:pPr>
              <w:jc w:val="center"/>
            </w:pPr>
            <w:r>
              <w:t xml:space="preserve"> </w:t>
            </w:r>
            <w:r w:rsidR="007E4112">
              <w:t>Engine</w:t>
            </w:r>
          </w:p>
        </w:tc>
      </w:tr>
      <w:tr w:rsidR="007E4112" w14:paraId="310B148D" w14:textId="77777777" w:rsidTr="009D5611">
        <w:tc>
          <w:tcPr>
            <w:tcW w:w="3685" w:type="dxa"/>
          </w:tcPr>
          <w:p w14:paraId="6DBC7BC9" w14:textId="77777777" w:rsidR="007E4112" w:rsidRDefault="007E4112" w:rsidP="009D5611">
            <w:r>
              <w:t xml:space="preserve">-manufacturer : String </w:t>
            </w:r>
          </w:p>
          <w:p w14:paraId="72E5CE38" w14:textId="77777777" w:rsidR="007E4112" w:rsidRDefault="007E4112" w:rsidP="009D5611">
            <w:r>
              <w:t>-</w:t>
            </w:r>
            <w:proofErr w:type="spellStart"/>
            <w:r>
              <w:t>horsePower</w:t>
            </w:r>
            <w:proofErr w:type="spellEnd"/>
            <w:r>
              <w:t xml:space="preserve"> : double</w:t>
            </w:r>
          </w:p>
          <w:p w14:paraId="75253273" w14:textId="77777777" w:rsidR="007E4112" w:rsidRDefault="007E4112" w:rsidP="009D5611">
            <w:r>
              <w:t>-cylinders : integer</w:t>
            </w:r>
          </w:p>
        </w:tc>
        <w:tc>
          <w:tcPr>
            <w:tcW w:w="5665" w:type="dxa"/>
          </w:tcPr>
          <w:p w14:paraId="1A8612E8" w14:textId="476BC851" w:rsidR="007E4112" w:rsidRDefault="00176D46" w:rsidP="009D5611">
            <w:r>
              <w:t>Engine manufacturer</w:t>
            </w:r>
          </w:p>
          <w:p w14:paraId="24901B03" w14:textId="77777777" w:rsidR="00176D46" w:rsidRDefault="00176D46" w:rsidP="009D5611">
            <w:r>
              <w:t>Horse power of engine</w:t>
            </w:r>
          </w:p>
          <w:p w14:paraId="2F0D6C93" w14:textId="3A722114" w:rsidR="00176D46" w:rsidRDefault="00176D46" w:rsidP="009D5611">
            <w:r>
              <w:t>Number of cylinders</w:t>
            </w:r>
          </w:p>
        </w:tc>
      </w:tr>
      <w:tr w:rsidR="007E4112" w14:paraId="7F1A9C2B" w14:textId="77777777" w:rsidTr="009D5611">
        <w:tc>
          <w:tcPr>
            <w:tcW w:w="3685" w:type="dxa"/>
          </w:tcPr>
          <w:p w14:paraId="11203433" w14:textId="4768F591" w:rsidR="007E4112" w:rsidRDefault="007E4112" w:rsidP="009D5611">
            <w:r>
              <w:t>+</w:t>
            </w:r>
            <w:r w:rsidR="00EE5AC9">
              <w:t>Engine</w:t>
            </w:r>
            <w:r>
              <w:t>()</w:t>
            </w:r>
          </w:p>
          <w:p w14:paraId="1B7F4D3D" w14:textId="77777777" w:rsidR="007E4112" w:rsidRDefault="007E4112" w:rsidP="009D5611">
            <w:r>
              <w:t>+Engine( //all Engine properties )</w:t>
            </w:r>
          </w:p>
          <w:p w14:paraId="7DC2E649" w14:textId="77777777" w:rsidR="007E4112" w:rsidRDefault="007E4112" w:rsidP="009D5611">
            <w:r>
              <w:t>+//Accessor and Mutators</w:t>
            </w:r>
          </w:p>
          <w:p w14:paraId="39098983" w14:textId="77777777" w:rsidR="007E4112" w:rsidRDefault="007E4112" w:rsidP="009D5611">
            <w:r>
              <w:t>+</w:t>
            </w:r>
            <w:proofErr w:type="spellStart"/>
            <w:r>
              <w:t>toString</w:t>
            </w:r>
            <w:proofErr w:type="spellEnd"/>
            <w:r>
              <w:t>():String</w:t>
            </w:r>
          </w:p>
        </w:tc>
        <w:tc>
          <w:tcPr>
            <w:tcW w:w="5665" w:type="dxa"/>
          </w:tcPr>
          <w:p w14:paraId="3DED3E55" w14:textId="77777777" w:rsidR="007E4112" w:rsidRDefault="007E4112" w:rsidP="009D5611"/>
          <w:p w14:paraId="517D1141" w14:textId="77777777" w:rsidR="007E4112" w:rsidRDefault="007E4112" w:rsidP="009D5611"/>
          <w:p w14:paraId="460BC44D" w14:textId="77777777" w:rsidR="007E4112" w:rsidRDefault="007E4112" w:rsidP="009D5611"/>
          <w:p w14:paraId="4C76A812" w14:textId="6F9CC0F1" w:rsidR="007E4112" w:rsidRDefault="00F01C38" w:rsidP="009D5611">
            <w:r>
              <w:t>Put each property on a separate line.</w:t>
            </w:r>
          </w:p>
        </w:tc>
      </w:tr>
    </w:tbl>
    <w:p w14:paraId="19ED44E7" w14:textId="77777777" w:rsidR="00FE7A34" w:rsidRDefault="00FE7A34" w:rsidP="00DB12F6">
      <w:pPr>
        <w:pStyle w:val="Heading2"/>
        <w:numPr>
          <w:ilvl w:val="0"/>
          <w:numId w:val="0"/>
        </w:numPr>
      </w:pPr>
    </w:p>
    <w:p w14:paraId="27A379CC" w14:textId="77777777" w:rsidR="006F5270" w:rsidRDefault="006F5270">
      <w:pPr>
        <w:rPr>
          <w:rFonts w:asciiTheme="majorHAnsi" w:eastAsiaTheme="majorEastAsia" w:hAnsiTheme="majorHAnsi" w:cstheme="majorBidi"/>
          <w:b/>
          <w:bCs/>
          <w:i/>
          <w:sz w:val="32"/>
          <w:szCs w:val="32"/>
        </w:rPr>
      </w:pPr>
      <w:r>
        <w:rPr>
          <w:i/>
        </w:rPr>
        <w:br w:type="page"/>
      </w:r>
    </w:p>
    <w:p w14:paraId="196CA767" w14:textId="0E5D2D67" w:rsidR="00EE5AC9" w:rsidRPr="00604B99" w:rsidRDefault="00EE5AC9" w:rsidP="00604B99">
      <w:pPr>
        <w:pStyle w:val="Heading2"/>
      </w:pPr>
      <w:r w:rsidRPr="006F5270">
        <w:rPr>
          <w:i/>
        </w:rPr>
        <w:lastRenderedPageBreak/>
        <w:t>Mower Class</w:t>
      </w:r>
      <w:r w:rsidRPr="00604B99">
        <w:t xml:space="preserve"> (Abstract)</w:t>
      </w:r>
    </w:p>
    <w:tbl>
      <w:tblPr>
        <w:tblStyle w:val="TableGrid"/>
        <w:tblW w:w="0" w:type="auto"/>
        <w:tblLook w:val="04A0" w:firstRow="1" w:lastRow="0" w:firstColumn="1" w:lastColumn="0" w:noHBand="0" w:noVBand="1"/>
      </w:tblPr>
      <w:tblGrid>
        <w:gridCol w:w="4315"/>
        <w:gridCol w:w="5035"/>
      </w:tblGrid>
      <w:tr w:rsidR="00EE5AC9" w14:paraId="7C586755" w14:textId="77777777" w:rsidTr="009D5611">
        <w:tc>
          <w:tcPr>
            <w:tcW w:w="9350" w:type="dxa"/>
            <w:gridSpan w:val="2"/>
          </w:tcPr>
          <w:p w14:paraId="6B49769D" w14:textId="77777777" w:rsidR="00EE5AC9" w:rsidRPr="00E95764" w:rsidRDefault="00EE5AC9" w:rsidP="009D5611">
            <w:pPr>
              <w:jc w:val="center"/>
              <w:rPr>
                <w:i/>
                <w:sz w:val="24"/>
                <w:szCs w:val="24"/>
              </w:rPr>
            </w:pPr>
            <w:r w:rsidRPr="00E95764">
              <w:rPr>
                <w:i/>
                <w:sz w:val="24"/>
                <w:szCs w:val="24"/>
              </w:rPr>
              <w:t>Mower</w:t>
            </w:r>
          </w:p>
        </w:tc>
      </w:tr>
      <w:tr w:rsidR="00EE5AC9" w14:paraId="271D0A6F" w14:textId="77777777" w:rsidTr="009D5611">
        <w:tc>
          <w:tcPr>
            <w:tcW w:w="4315" w:type="dxa"/>
          </w:tcPr>
          <w:p w14:paraId="66812349" w14:textId="77777777" w:rsidR="00EE5AC9" w:rsidRPr="006F5270" w:rsidRDefault="00EE5AC9" w:rsidP="009D5611">
            <w:r>
              <w:rPr>
                <w:u w:val="single"/>
              </w:rPr>
              <w:t>-</w:t>
            </w:r>
            <w:r w:rsidRPr="006F5270">
              <w:t>manufacturer : String</w:t>
            </w:r>
          </w:p>
          <w:p w14:paraId="033387A8" w14:textId="77777777" w:rsidR="00EE5AC9" w:rsidRPr="006F5270" w:rsidRDefault="00EE5AC9" w:rsidP="009D5611">
            <w:r w:rsidRPr="006F5270">
              <w:t>-year : integer</w:t>
            </w:r>
          </w:p>
          <w:p w14:paraId="6AE7ED3A" w14:textId="77777777" w:rsidR="00EE5AC9" w:rsidRPr="00602A22" w:rsidRDefault="00EE5AC9" w:rsidP="009D5611">
            <w:pPr>
              <w:rPr>
                <w:u w:val="single"/>
              </w:rPr>
            </w:pPr>
            <w:r w:rsidRPr="006F5270">
              <w:t>-</w:t>
            </w:r>
            <w:proofErr w:type="spellStart"/>
            <w:r w:rsidRPr="006F5270">
              <w:t>serialNumber</w:t>
            </w:r>
            <w:proofErr w:type="spellEnd"/>
            <w:r w:rsidRPr="006F5270">
              <w:t xml:space="preserve"> : String</w:t>
            </w:r>
          </w:p>
        </w:tc>
        <w:tc>
          <w:tcPr>
            <w:tcW w:w="5035" w:type="dxa"/>
          </w:tcPr>
          <w:p w14:paraId="10394D10" w14:textId="45005085" w:rsidR="00EE5AC9" w:rsidRDefault="00176D46" w:rsidP="009D5611">
            <w:r>
              <w:t>Mower manufacturer</w:t>
            </w:r>
          </w:p>
          <w:p w14:paraId="014E118B" w14:textId="77777777" w:rsidR="00176D46" w:rsidRDefault="00176D46" w:rsidP="009D5611">
            <w:r>
              <w:t>Year of manufacture</w:t>
            </w:r>
          </w:p>
          <w:p w14:paraId="5E84C8ED" w14:textId="48176812" w:rsidR="00176D46" w:rsidRDefault="00176D46" w:rsidP="009D5611">
            <w:r>
              <w:t>Serial number of mower</w:t>
            </w:r>
          </w:p>
        </w:tc>
      </w:tr>
      <w:tr w:rsidR="00EE5AC9" w14:paraId="54AE6294" w14:textId="77777777" w:rsidTr="009D5611">
        <w:tc>
          <w:tcPr>
            <w:tcW w:w="4315" w:type="dxa"/>
          </w:tcPr>
          <w:p w14:paraId="2026121A" w14:textId="2B03B3D9" w:rsidR="00EE5AC9" w:rsidRDefault="00EE5AC9" w:rsidP="009D5611">
            <w:r>
              <w:t>+Mower()</w:t>
            </w:r>
          </w:p>
          <w:p w14:paraId="6F9137C0" w14:textId="77777777" w:rsidR="00EE5AC9" w:rsidRDefault="00EE5AC9" w:rsidP="009D5611">
            <w:r>
              <w:t>+Mower( //All properties )</w:t>
            </w:r>
          </w:p>
          <w:p w14:paraId="381DD589" w14:textId="77777777" w:rsidR="00EE5AC9" w:rsidRDefault="00EE5AC9" w:rsidP="009D5611">
            <w:r>
              <w:t>+//Getters and setters</w:t>
            </w:r>
          </w:p>
          <w:p w14:paraId="3114A574" w14:textId="6B95ACBA" w:rsidR="00176D46" w:rsidRDefault="00176D46" w:rsidP="009D5611">
            <w:r>
              <w:t>+</w:t>
            </w:r>
            <w:proofErr w:type="spellStart"/>
            <w:r>
              <w:t>toString</w:t>
            </w:r>
            <w:proofErr w:type="spellEnd"/>
            <w:r>
              <w:t>()</w:t>
            </w:r>
          </w:p>
        </w:tc>
        <w:tc>
          <w:tcPr>
            <w:tcW w:w="5035" w:type="dxa"/>
          </w:tcPr>
          <w:p w14:paraId="7E998FC9" w14:textId="77777777" w:rsidR="00EE5AC9" w:rsidRDefault="00EE5AC9" w:rsidP="009D5611">
            <w:r>
              <w:t xml:space="preserve"> </w:t>
            </w:r>
          </w:p>
          <w:p w14:paraId="642E2088" w14:textId="77777777" w:rsidR="00176D46" w:rsidRDefault="00176D46" w:rsidP="009D5611"/>
          <w:p w14:paraId="58A2EDD4" w14:textId="77777777" w:rsidR="00176D46" w:rsidRDefault="00176D46" w:rsidP="009D5611"/>
          <w:p w14:paraId="001C31C7" w14:textId="764B5EF2" w:rsidR="00176D46" w:rsidRDefault="00F01C38" w:rsidP="009D5611">
            <w:r>
              <w:t>Put each property on a separate line.</w:t>
            </w:r>
          </w:p>
        </w:tc>
      </w:tr>
    </w:tbl>
    <w:p w14:paraId="09F12820" w14:textId="4ED7AB47" w:rsidR="00BA696A" w:rsidRPr="00BA696A" w:rsidRDefault="00BA696A" w:rsidP="00BA696A"/>
    <w:p w14:paraId="4C5CE3F6" w14:textId="518F1FA9" w:rsidR="00A139D2" w:rsidRDefault="00B36218" w:rsidP="00604B99">
      <w:pPr>
        <w:pStyle w:val="Heading2"/>
      </w:pPr>
      <w:proofErr w:type="spellStart"/>
      <w:r>
        <w:t>LawnTractor</w:t>
      </w:r>
      <w:proofErr w:type="spellEnd"/>
      <w:r>
        <w:t xml:space="preserve"> </w:t>
      </w:r>
      <w:r w:rsidR="00A139D2" w:rsidRPr="002B6E63">
        <w:t>Class</w:t>
      </w:r>
      <w:r w:rsidR="00A139D2">
        <w:t xml:space="preserve"> </w:t>
      </w:r>
    </w:p>
    <w:p w14:paraId="22A23F5E" w14:textId="3BD59B21" w:rsidR="00A139D2" w:rsidRDefault="00A139D2" w:rsidP="00A139D2">
      <w:r>
        <w:t>This class will define each grade level that can be obtained in the course (D to A).</w:t>
      </w:r>
    </w:p>
    <w:tbl>
      <w:tblPr>
        <w:tblStyle w:val="TableGrid"/>
        <w:tblW w:w="0" w:type="auto"/>
        <w:tblLook w:val="04A0" w:firstRow="1" w:lastRow="0" w:firstColumn="1" w:lastColumn="0" w:noHBand="0" w:noVBand="1"/>
      </w:tblPr>
      <w:tblGrid>
        <w:gridCol w:w="2785"/>
        <w:gridCol w:w="6565"/>
      </w:tblGrid>
      <w:tr w:rsidR="00A139D2" w14:paraId="6ACFAE72" w14:textId="77777777" w:rsidTr="006C0A1F">
        <w:tc>
          <w:tcPr>
            <w:tcW w:w="9350" w:type="dxa"/>
            <w:gridSpan w:val="2"/>
          </w:tcPr>
          <w:p w14:paraId="4565BB4F" w14:textId="5E9377B3" w:rsidR="00A139D2" w:rsidRPr="00160081" w:rsidRDefault="00AD56B8" w:rsidP="006C0A1F">
            <w:pPr>
              <w:jc w:val="center"/>
            </w:pPr>
            <w:proofErr w:type="spellStart"/>
            <w:r w:rsidRPr="00160081">
              <w:t>LawnTractor</w:t>
            </w:r>
            <w:proofErr w:type="spellEnd"/>
          </w:p>
        </w:tc>
      </w:tr>
      <w:tr w:rsidR="00A139D2" w14:paraId="7D525258" w14:textId="77777777" w:rsidTr="00F71BEE">
        <w:tc>
          <w:tcPr>
            <w:tcW w:w="2785" w:type="dxa"/>
          </w:tcPr>
          <w:p w14:paraId="2A70914C" w14:textId="3B8C6260" w:rsidR="00A139D2" w:rsidRDefault="00B36218" w:rsidP="006C0A1F">
            <w:r>
              <w:t>-engine : Engine</w:t>
            </w:r>
          </w:p>
          <w:p w14:paraId="64C02D07" w14:textId="004ED5C3" w:rsidR="00B36218" w:rsidRDefault="00B36218" w:rsidP="006C0A1F">
            <w:r>
              <w:t>-model : String</w:t>
            </w:r>
          </w:p>
          <w:p w14:paraId="27F26185" w14:textId="6B6B5734" w:rsidR="00B36218" w:rsidRDefault="00B36218" w:rsidP="006C0A1F">
            <w:r>
              <w:t>-</w:t>
            </w:r>
            <w:proofErr w:type="spellStart"/>
            <w:r>
              <w:t>deckWidth</w:t>
            </w:r>
            <w:proofErr w:type="spellEnd"/>
            <w:r>
              <w:t xml:space="preserve"> : double</w:t>
            </w:r>
          </w:p>
        </w:tc>
        <w:tc>
          <w:tcPr>
            <w:tcW w:w="6565" w:type="dxa"/>
          </w:tcPr>
          <w:p w14:paraId="6810521B" w14:textId="77777777" w:rsidR="00F71BEE" w:rsidRDefault="00176D46" w:rsidP="006C0A1F">
            <w:r>
              <w:t>Mower engine</w:t>
            </w:r>
          </w:p>
          <w:p w14:paraId="63B22D2E" w14:textId="77777777" w:rsidR="00176D46" w:rsidRDefault="00176D46" w:rsidP="006C0A1F">
            <w:r>
              <w:t>Model of Lawn Tractor</w:t>
            </w:r>
          </w:p>
          <w:p w14:paraId="1893E8AF" w14:textId="5EEED99D" w:rsidR="00176D46" w:rsidRDefault="00176D46" w:rsidP="006C0A1F">
            <w:r>
              <w:t>Width of mower deck</w:t>
            </w:r>
          </w:p>
        </w:tc>
      </w:tr>
      <w:tr w:rsidR="00A139D2" w14:paraId="23081A6E" w14:textId="77777777" w:rsidTr="00F71BEE">
        <w:tc>
          <w:tcPr>
            <w:tcW w:w="2785" w:type="dxa"/>
          </w:tcPr>
          <w:p w14:paraId="5A2DF2D4" w14:textId="457C2017" w:rsidR="00A139D2" w:rsidRDefault="00B36218" w:rsidP="006C0A1F">
            <w:r>
              <w:t>+</w:t>
            </w:r>
            <w:proofErr w:type="spellStart"/>
            <w:r>
              <w:t>LawnTractor</w:t>
            </w:r>
            <w:proofErr w:type="spellEnd"/>
            <w:r w:rsidR="00A139D2">
              <w:t>()</w:t>
            </w:r>
          </w:p>
          <w:p w14:paraId="6182CC01" w14:textId="77777777" w:rsidR="00A139D2" w:rsidRDefault="00A139D2" w:rsidP="006C0A1F">
            <w:r>
              <w:t>+//Accessor and Mutators</w:t>
            </w:r>
          </w:p>
          <w:p w14:paraId="71D9347A" w14:textId="77777777" w:rsidR="00A139D2" w:rsidRDefault="00A139D2" w:rsidP="006C0A1F">
            <w:r>
              <w:t>+</w:t>
            </w:r>
            <w:proofErr w:type="spellStart"/>
            <w:r>
              <w:t>toString</w:t>
            </w:r>
            <w:proofErr w:type="spellEnd"/>
            <w:r>
              <w:t>():String</w:t>
            </w:r>
          </w:p>
        </w:tc>
        <w:tc>
          <w:tcPr>
            <w:tcW w:w="6565" w:type="dxa"/>
          </w:tcPr>
          <w:p w14:paraId="345901C1" w14:textId="77777777" w:rsidR="00A139D2" w:rsidRDefault="00A139D2" w:rsidP="006C0A1F"/>
          <w:p w14:paraId="55A5287F" w14:textId="77777777" w:rsidR="00F71BEE" w:rsidRDefault="00F71BEE" w:rsidP="006C0A1F"/>
          <w:p w14:paraId="34BF1EA9" w14:textId="5FFCFF7C" w:rsidR="00F71BEE" w:rsidRDefault="00F01C38" w:rsidP="006C0A1F">
            <w:r>
              <w:t>Put each property on a separate line.</w:t>
            </w:r>
          </w:p>
        </w:tc>
      </w:tr>
    </w:tbl>
    <w:p w14:paraId="6DAE63B7" w14:textId="0A5EE02D" w:rsidR="00A139D2" w:rsidRDefault="00A139D2" w:rsidP="00A139D2"/>
    <w:p w14:paraId="56344BEE" w14:textId="46A8EF18" w:rsidR="00A139D2" w:rsidRDefault="00EE5AC9" w:rsidP="00604B99">
      <w:pPr>
        <w:pStyle w:val="Heading2"/>
      </w:pPr>
      <w:proofErr w:type="spellStart"/>
      <w:r>
        <w:t>Commercial</w:t>
      </w:r>
      <w:r w:rsidR="00E95764">
        <w:t>Mower</w:t>
      </w:r>
      <w:proofErr w:type="spellEnd"/>
      <w:r w:rsidR="00A139D2">
        <w:t xml:space="preserve"> Class  </w:t>
      </w:r>
    </w:p>
    <w:p w14:paraId="2F51CB65" w14:textId="4A9E007D" w:rsidR="00A139D2" w:rsidRDefault="00A139D2" w:rsidP="00A139D2">
      <w:r>
        <w:t>This class will track the points received and the maximum points for each class assignment.</w:t>
      </w:r>
    </w:p>
    <w:tbl>
      <w:tblPr>
        <w:tblStyle w:val="TableGrid"/>
        <w:tblW w:w="0" w:type="auto"/>
        <w:tblLook w:val="04A0" w:firstRow="1" w:lastRow="0" w:firstColumn="1" w:lastColumn="0" w:noHBand="0" w:noVBand="1"/>
      </w:tblPr>
      <w:tblGrid>
        <w:gridCol w:w="2965"/>
        <w:gridCol w:w="6385"/>
      </w:tblGrid>
      <w:tr w:rsidR="00A139D2" w14:paraId="175E6986" w14:textId="77777777" w:rsidTr="006C0A1F">
        <w:tc>
          <w:tcPr>
            <w:tcW w:w="9350" w:type="dxa"/>
            <w:gridSpan w:val="2"/>
          </w:tcPr>
          <w:p w14:paraId="6FF4A4AD" w14:textId="7E43B80F" w:rsidR="00A139D2" w:rsidRDefault="00160081" w:rsidP="006C0A1F">
            <w:pPr>
              <w:jc w:val="center"/>
            </w:pPr>
            <w:proofErr w:type="spellStart"/>
            <w:r>
              <w:t>Commercial</w:t>
            </w:r>
            <w:r w:rsidR="00E95764">
              <w:t>Mower</w:t>
            </w:r>
            <w:proofErr w:type="spellEnd"/>
          </w:p>
        </w:tc>
      </w:tr>
      <w:tr w:rsidR="00A139D2" w14:paraId="23A7C0F0" w14:textId="77777777" w:rsidTr="006C0A1F">
        <w:tc>
          <w:tcPr>
            <w:tcW w:w="2965" w:type="dxa"/>
          </w:tcPr>
          <w:p w14:paraId="4B218F64" w14:textId="77777777" w:rsidR="00A139D2" w:rsidRDefault="00A139D2" w:rsidP="00EE5AC9">
            <w:r>
              <w:t>-</w:t>
            </w:r>
            <w:proofErr w:type="spellStart"/>
            <w:r w:rsidR="00EE5AC9">
              <w:t>operatingHours</w:t>
            </w:r>
            <w:proofErr w:type="spellEnd"/>
            <w:r w:rsidR="00EE5AC9">
              <w:t xml:space="preserve"> : double</w:t>
            </w:r>
          </w:p>
          <w:p w14:paraId="7C3AF313" w14:textId="6186D049" w:rsidR="00EE5AC9" w:rsidRDefault="00EE5AC9" w:rsidP="00EE5AC9">
            <w:r>
              <w:t>-</w:t>
            </w:r>
            <w:proofErr w:type="spellStart"/>
            <w:r>
              <w:t>zeroTurnRadius</w:t>
            </w:r>
            <w:proofErr w:type="spellEnd"/>
            <w:r>
              <w:t xml:space="preserve"> : </w:t>
            </w:r>
            <w:proofErr w:type="spellStart"/>
            <w:r>
              <w:t>boolean</w:t>
            </w:r>
            <w:proofErr w:type="spellEnd"/>
          </w:p>
        </w:tc>
        <w:tc>
          <w:tcPr>
            <w:tcW w:w="6385" w:type="dxa"/>
          </w:tcPr>
          <w:p w14:paraId="3D6F727E" w14:textId="77777777" w:rsidR="00A139D2" w:rsidRDefault="00F71BEE" w:rsidP="006C0A1F">
            <w:r>
              <w:t>Points earned on the assignment</w:t>
            </w:r>
          </w:p>
          <w:p w14:paraId="7C8C0BA5" w14:textId="3F2B91C8" w:rsidR="00F71BEE" w:rsidRDefault="00F71BEE" w:rsidP="006C0A1F">
            <w:r>
              <w:t xml:space="preserve">Maximum points (e.g. Most labs have </w:t>
            </w:r>
            <w:proofErr w:type="spellStart"/>
            <w:r>
              <w:t>maxPoints</w:t>
            </w:r>
            <w:proofErr w:type="spellEnd"/>
            <w:r>
              <w:t xml:space="preserve"> equal to 20)</w:t>
            </w:r>
          </w:p>
        </w:tc>
      </w:tr>
      <w:tr w:rsidR="00A139D2" w14:paraId="6948203B" w14:textId="77777777" w:rsidTr="006C0A1F">
        <w:tc>
          <w:tcPr>
            <w:tcW w:w="2965" w:type="dxa"/>
          </w:tcPr>
          <w:p w14:paraId="75A184BC" w14:textId="50FAE785" w:rsidR="00A139D2" w:rsidRDefault="00A139D2" w:rsidP="006C0A1F">
            <w:r>
              <w:t>+</w:t>
            </w:r>
            <w:r w:rsidR="00E95764">
              <w:t>Commercial</w:t>
            </w:r>
            <w:r w:rsidR="004E1C4C">
              <w:t>Mower</w:t>
            </w:r>
            <w:r>
              <w:t>()</w:t>
            </w:r>
          </w:p>
          <w:p w14:paraId="2BDEC074" w14:textId="77777777" w:rsidR="00A139D2" w:rsidRDefault="00A139D2" w:rsidP="006C0A1F">
            <w:r>
              <w:t>+//Accessor and Mutators</w:t>
            </w:r>
          </w:p>
          <w:p w14:paraId="1B89E73A" w14:textId="77777777" w:rsidR="00A139D2" w:rsidRDefault="00A139D2" w:rsidP="006C0A1F">
            <w:r>
              <w:t>+</w:t>
            </w:r>
            <w:proofErr w:type="spellStart"/>
            <w:r>
              <w:t>toString</w:t>
            </w:r>
            <w:proofErr w:type="spellEnd"/>
            <w:r>
              <w:t>():String</w:t>
            </w:r>
          </w:p>
        </w:tc>
        <w:tc>
          <w:tcPr>
            <w:tcW w:w="6385" w:type="dxa"/>
          </w:tcPr>
          <w:p w14:paraId="058483FF" w14:textId="77777777" w:rsidR="00A139D2" w:rsidRDefault="00A139D2" w:rsidP="006C0A1F"/>
          <w:p w14:paraId="47C8750D" w14:textId="77777777" w:rsidR="00F71BEE" w:rsidRDefault="00F71BEE" w:rsidP="006C0A1F"/>
          <w:p w14:paraId="147861AF" w14:textId="09C06184" w:rsidR="00F71BEE" w:rsidRDefault="00F01C38" w:rsidP="006C0A1F">
            <w:r>
              <w:t>Put each property on a separate line.</w:t>
            </w:r>
          </w:p>
        </w:tc>
      </w:tr>
    </w:tbl>
    <w:p w14:paraId="277F6E32" w14:textId="528FC965" w:rsidR="00176D46" w:rsidRDefault="00176D46">
      <w:pPr>
        <w:rPr>
          <w:rFonts w:asciiTheme="majorHAnsi" w:eastAsiaTheme="majorEastAsia" w:hAnsiTheme="majorHAnsi" w:cstheme="majorBidi"/>
          <w:b/>
          <w:bCs/>
          <w:sz w:val="32"/>
          <w:szCs w:val="32"/>
        </w:rPr>
      </w:pPr>
    </w:p>
    <w:p w14:paraId="7933FA67" w14:textId="7BC3537D" w:rsidR="00A139D2" w:rsidRDefault="00160081" w:rsidP="00604B99">
      <w:pPr>
        <w:pStyle w:val="Heading2"/>
      </w:pPr>
      <w:proofErr w:type="spellStart"/>
      <w:r w:rsidRPr="006F5270">
        <w:rPr>
          <w:i/>
        </w:rPr>
        <w:t>WalkBehind</w:t>
      </w:r>
      <w:r w:rsidR="00E95764" w:rsidRPr="006F5270">
        <w:rPr>
          <w:i/>
        </w:rPr>
        <w:t>Mower</w:t>
      </w:r>
      <w:proofErr w:type="spellEnd"/>
      <w:r>
        <w:t xml:space="preserve"> Class</w:t>
      </w:r>
      <w:r w:rsidR="00E95764">
        <w:t xml:space="preserve"> (Abstract)</w:t>
      </w:r>
    </w:p>
    <w:tbl>
      <w:tblPr>
        <w:tblStyle w:val="TableGrid"/>
        <w:tblW w:w="0" w:type="auto"/>
        <w:tblLook w:val="04A0" w:firstRow="1" w:lastRow="0" w:firstColumn="1" w:lastColumn="0" w:noHBand="0" w:noVBand="1"/>
      </w:tblPr>
      <w:tblGrid>
        <w:gridCol w:w="4225"/>
        <w:gridCol w:w="5125"/>
      </w:tblGrid>
      <w:tr w:rsidR="00A139D2" w14:paraId="2991122B" w14:textId="77777777" w:rsidTr="006C0A1F">
        <w:tc>
          <w:tcPr>
            <w:tcW w:w="9350" w:type="dxa"/>
            <w:gridSpan w:val="2"/>
          </w:tcPr>
          <w:p w14:paraId="38FBA90C" w14:textId="712E0952" w:rsidR="00A139D2" w:rsidRPr="00176D46" w:rsidRDefault="005477C2" w:rsidP="006C0A1F">
            <w:pPr>
              <w:jc w:val="center"/>
              <w:rPr>
                <w:i/>
              </w:rPr>
            </w:pPr>
            <w:r>
              <w:t xml:space="preserve"> </w:t>
            </w:r>
            <w:proofErr w:type="spellStart"/>
            <w:r w:rsidR="00160081" w:rsidRPr="00176D46">
              <w:rPr>
                <w:i/>
              </w:rPr>
              <w:t>WalkBehind</w:t>
            </w:r>
            <w:r w:rsidR="00E95764" w:rsidRPr="00176D46">
              <w:rPr>
                <w:i/>
              </w:rPr>
              <w:t>Mower</w:t>
            </w:r>
            <w:proofErr w:type="spellEnd"/>
          </w:p>
        </w:tc>
      </w:tr>
      <w:tr w:rsidR="00A139D2" w14:paraId="39AFF564" w14:textId="77777777" w:rsidTr="002117BE">
        <w:tc>
          <w:tcPr>
            <w:tcW w:w="4225" w:type="dxa"/>
          </w:tcPr>
          <w:p w14:paraId="3D72C92C" w14:textId="0C45038C" w:rsidR="00160081" w:rsidRDefault="00604B99" w:rsidP="00160081">
            <w:r>
              <w:t>-</w:t>
            </w:r>
            <w:proofErr w:type="spellStart"/>
            <w:r>
              <w:t>cutWidth</w:t>
            </w:r>
            <w:proofErr w:type="spellEnd"/>
            <w:r>
              <w:t xml:space="preserve"> : double</w:t>
            </w:r>
          </w:p>
          <w:p w14:paraId="1687494D" w14:textId="412B80B3" w:rsidR="00604B99" w:rsidRDefault="00604B99" w:rsidP="00160081">
            <w:r>
              <w:t>-</w:t>
            </w:r>
            <w:proofErr w:type="spellStart"/>
            <w:r>
              <w:t>wheelDiameter</w:t>
            </w:r>
            <w:proofErr w:type="spellEnd"/>
            <w:r>
              <w:t xml:space="preserve"> : double</w:t>
            </w:r>
          </w:p>
          <w:p w14:paraId="48846E74" w14:textId="749D97A3" w:rsidR="001E6AFE" w:rsidRDefault="001E6AFE" w:rsidP="001E6AFE"/>
        </w:tc>
        <w:tc>
          <w:tcPr>
            <w:tcW w:w="5125" w:type="dxa"/>
          </w:tcPr>
          <w:p w14:paraId="5EB32983" w14:textId="77777777" w:rsidR="001E6AFE" w:rsidRDefault="00176D46" w:rsidP="001E6AFE">
            <w:r>
              <w:t>Blade width of mower</w:t>
            </w:r>
          </w:p>
          <w:p w14:paraId="1B8E35BB" w14:textId="00FF17E9" w:rsidR="00176D46" w:rsidRDefault="00176D46" w:rsidP="001E6AFE">
            <w:r>
              <w:t>Diameter of the mower wheels</w:t>
            </w:r>
          </w:p>
        </w:tc>
      </w:tr>
      <w:tr w:rsidR="00A139D2" w14:paraId="57968226" w14:textId="77777777" w:rsidTr="002117BE">
        <w:tc>
          <w:tcPr>
            <w:tcW w:w="4225" w:type="dxa"/>
          </w:tcPr>
          <w:p w14:paraId="11C8F7A5" w14:textId="14C2AABC" w:rsidR="00A139D2" w:rsidRDefault="00A139D2" w:rsidP="00E95764">
            <w:r>
              <w:t>+</w:t>
            </w:r>
            <w:proofErr w:type="spellStart"/>
            <w:proofErr w:type="gramStart"/>
            <w:r w:rsidR="00E95764">
              <w:t>WalkBehind</w:t>
            </w:r>
            <w:r w:rsidR="004E1C4C">
              <w:t>Mower</w:t>
            </w:r>
            <w:proofErr w:type="spellEnd"/>
            <w:r w:rsidR="00E95764">
              <w:t>(</w:t>
            </w:r>
            <w:proofErr w:type="gramEnd"/>
            <w:r w:rsidR="00E95764">
              <w:t>)</w:t>
            </w:r>
          </w:p>
          <w:p w14:paraId="65D12A10" w14:textId="77777777" w:rsidR="00A139D2" w:rsidRDefault="00A139D2" w:rsidP="006C0A1F">
            <w:r>
              <w:t>+//Accessor and Mutators</w:t>
            </w:r>
          </w:p>
          <w:p w14:paraId="24479FB3" w14:textId="77777777" w:rsidR="00A139D2" w:rsidRDefault="00A139D2" w:rsidP="006C0A1F">
            <w:r>
              <w:t>+</w:t>
            </w:r>
            <w:proofErr w:type="spellStart"/>
            <w:r>
              <w:t>toString</w:t>
            </w:r>
            <w:proofErr w:type="spellEnd"/>
            <w:r>
              <w:t>():String</w:t>
            </w:r>
          </w:p>
        </w:tc>
        <w:tc>
          <w:tcPr>
            <w:tcW w:w="5125" w:type="dxa"/>
          </w:tcPr>
          <w:p w14:paraId="2A1FFFD8" w14:textId="77777777" w:rsidR="00A139D2" w:rsidRDefault="00A139D2" w:rsidP="006C0A1F"/>
          <w:p w14:paraId="28A6C056" w14:textId="77777777" w:rsidR="002117BE" w:rsidRDefault="002117BE" w:rsidP="006C0A1F"/>
          <w:p w14:paraId="6AC6617A" w14:textId="572B61C0" w:rsidR="002117BE" w:rsidRDefault="00F01C38" w:rsidP="006C0A1F">
            <w:r>
              <w:t>Put each property on a separate line.</w:t>
            </w:r>
          </w:p>
        </w:tc>
      </w:tr>
    </w:tbl>
    <w:p w14:paraId="440BDD52" w14:textId="77777777" w:rsidR="00A139D2" w:rsidRDefault="00A139D2" w:rsidP="00A139D2"/>
    <w:p w14:paraId="44DFF992" w14:textId="77777777" w:rsidR="006F5270" w:rsidRDefault="006F5270">
      <w:pPr>
        <w:rPr>
          <w:rFonts w:asciiTheme="majorHAnsi" w:eastAsiaTheme="majorEastAsia" w:hAnsiTheme="majorHAnsi" w:cstheme="majorBidi"/>
          <w:b/>
          <w:bCs/>
          <w:sz w:val="32"/>
          <w:szCs w:val="32"/>
        </w:rPr>
      </w:pPr>
      <w:r>
        <w:br w:type="page"/>
      </w:r>
    </w:p>
    <w:p w14:paraId="163673C0" w14:textId="0E288E18" w:rsidR="00A139D2" w:rsidRDefault="00604B99" w:rsidP="00604B99">
      <w:pPr>
        <w:pStyle w:val="Heading2"/>
      </w:pPr>
      <w:proofErr w:type="spellStart"/>
      <w:r>
        <w:lastRenderedPageBreak/>
        <w:t>GasPowered</w:t>
      </w:r>
      <w:r w:rsidR="00E95764">
        <w:t>Mower</w:t>
      </w:r>
      <w:proofErr w:type="spellEnd"/>
    </w:p>
    <w:p w14:paraId="420341E0" w14:textId="7E3793CD" w:rsidR="00A139D2" w:rsidRDefault="005477C2" w:rsidP="00A139D2">
      <w:r>
        <w:t xml:space="preserve"> </w:t>
      </w:r>
    </w:p>
    <w:tbl>
      <w:tblPr>
        <w:tblStyle w:val="TableGrid"/>
        <w:tblW w:w="10170" w:type="dxa"/>
        <w:tblInd w:w="-365" w:type="dxa"/>
        <w:tblLook w:val="04A0" w:firstRow="1" w:lastRow="0" w:firstColumn="1" w:lastColumn="0" w:noHBand="0" w:noVBand="1"/>
      </w:tblPr>
      <w:tblGrid>
        <w:gridCol w:w="5490"/>
        <w:gridCol w:w="4680"/>
      </w:tblGrid>
      <w:tr w:rsidR="00A139D2" w14:paraId="181FE603" w14:textId="77777777" w:rsidTr="00FD7962">
        <w:tc>
          <w:tcPr>
            <w:tcW w:w="10170" w:type="dxa"/>
            <w:gridSpan w:val="2"/>
          </w:tcPr>
          <w:p w14:paraId="1202FFE6" w14:textId="36C65767" w:rsidR="00A139D2" w:rsidRDefault="00E95764" w:rsidP="006C0A1F">
            <w:pPr>
              <w:jc w:val="center"/>
            </w:pPr>
            <w:proofErr w:type="spellStart"/>
            <w:r>
              <w:t>GasPoweredMower</w:t>
            </w:r>
            <w:proofErr w:type="spellEnd"/>
          </w:p>
        </w:tc>
      </w:tr>
      <w:tr w:rsidR="00A139D2" w14:paraId="6C3DF14E" w14:textId="77777777" w:rsidTr="00FD7962">
        <w:tc>
          <w:tcPr>
            <w:tcW w:w="5490" w:type="dxa"/>
          </w:tcPr>
          <w:p w14:paraId="1AC7B132" w14:textId="5C5EDFA3" w:rsidR="00A139D2" w:rsidRDefault="00A139D2" w:rsidP="006C0A1F">
            <w:r>
              <w:t>-</w:t>
            </w:r>
            <w:r w:rsidR="00604B99">
              <w:t>engine : Engine</w:t>
            </w:r>
          </w:p>
          <w:p w14:paraId="79E5962A" w14:textId="2DED11A9" w:rsidR="00A139D2" w:rsidRDefault="00604B99" w:rsidP="006C0A1F">
            <w:r>
              <w:t>-</w:t>
            </w:r>
            <w:proofErr w:type="spellStart"/>
            <w:r>
              <w:t>selfPropelled</w:t>
            </w:r>
            <w:proofErr w:type="spellEnd"/>
            <w:r>
              <w:t xml:space="preserve"> : </w:t>
            </w:r>
            <w:proofErr w:type="spellStart"/>
            <w:r>
              <w:t>boolean</w:t>
            </w:r>
            <w:proofErr w:type="spellEnd"/>
          </w:p>
        </w:tc>
        <w:tc>
          <w:tcPr>
            <w:tcW w:w="4680" w:type="dxa"/>
          </w:tcPr>
          <w:p w14:paraId="4F917326" w14:textId="3A7B3635" w:rsidR="00A139D2" w:rsidRDefault="00176D46" w:rsidP="006C0A1F">
            <w:r>
              <w:t>Mower engine</w:t>
            </w:r>
          </w:p>
          <w:p w14:paraId="77BEC2A3" w14:textId="34C5BF19" w:rsidR="002117BE" w:rsidRDefault="00176D46" w:rsidP="006C0A1F">
            <w:r>
              <w:t>Is the mower self-propelled</w:t>
            </w:r>
          </w:p>
        </w:tc>
      </w:tr>
      <w:tr w:rsidR="00A139D2" w14:paraId="257E5B18" w14:textId="77777777" w:rsidTr="00FD7962">
        <w:tc>
          <w:tcPr>
            <w:tcW w:w="5490" w:type="dxa"/>
          </w:tcPr>
          <w:p w14:paraId="4F3B1EE1" w14:textId="64C2B579" w:rsidR="00E95764" w:rsidRDefault="00E95764" w:rsidP="006C0A1F">
            <w:proofErr w:type="spellStart"/>
            <w:proofErr w:type="gramStart"/>
            <w:r>
              <w:t>GasPowered</w:t>
            </w:r>
            <w:r w:rsidR="004E1C4C">
              <w:t>Mower</w:t>
            </w:r>
            <w:proofErr w:type="spellEnd"/>
            <w:r>
              <w:t>(</w:t>
            </w:r>
            <w:proofErr w:type="gramEnd"/>
            <w:r>
              <w:t>)</w:t>
            </w:r>
          </w:p>
          <w:p w14:paraId="6E5C10DA" w14:textId="77777777" w:rsidR="00A139D2" w:rsidRDefault="00A139D2" w:rsidP="006C0A1F">
            <w:r>
              <w:t>+//Accessor and Mutators</w:t>
            </w:r>
          </w:p>
          <w:p w14:paraId="5CFF6E49" w14:textId="38CDE38E" w:rsidR="00A139D2" w:rsidRDefault="00A139D2" w:rsidP="006C0A1F">
            <w:r>
              <w:t>+</w:t>
            </w:r>
            <w:proofErr w:type="spellStart"/>
            <w:r>
              <w:t>toString</w:t>
            </w:r>
            <w:proofErr w:type="spellEnd"/>
            <w:r>
              <w:t>():String</w:t>
            </w:r>
          </w:p>
        </w:tc>
        <w:tc>
          <w:tcPr>
            <w:tcW w:w="4680" w:type="dxa"/>
          </w:tcPr>
          <w:p w14:paraId="3651F9F6" w14:textId="77777777" w:rsidR="00037D3E" w:rsidRDefault="00037D3E" w:rsidP="006C0A1F"/>
          <w:p w14:paraId="01EF2BD6" w14:textId="77777777" w:rsidR="00F01C38" w:rsidRDefault="00F01C38" w:rsidP="006C0A1F"/>
          <w:p w14:paraId="4E36C05C" w14:textId="4F715F92" w:rsidR="00F01C38" w:rsidRDefault="00F01C38" w:rsidP="006C0A1F">
            <w:r>
              <w:t>Put each property on a separate line.</w:t>
            </w:r>
          </w:p>
        </w:tc>
      </w:tr>
    </w:tbl>
    <w:p w14:paraId="717E0873" w14:textId="77777777" w:rsidR="00604B99" w:rsidRDefault="00604B99" w:rsidP="00604B99"/>
    <w:p w14:paraId="0B172243" w14:textId="59E94E66" w:rsidR="00604B99" w:rsidRDefault="00604B99" w:rsidP="00604B99">
      <w:pPr>
        <w:pStyle w:val="Heading2"/>
      </w:pPr>
      <w:proofErr w:type="spellStart"/>
      <w:r>
        <w:t>PushReel</w:t>
      </w:r>
      <w:r w:rsidR="00E95764">
        <w:t>Mower</w:t>
      </w:r>
      <w:proofErr w:type="spellEnd"/>
    </w:p>
    <w:p w14:paraId="118A08D5" w14:textId="7C664EC5" w:rsidR="00604B99" w:rsidRDefault="005477C2" w:rsidP="00604B99">
      <w:r>
        <w:t xml:space="preserve"> </w:t>
      </w:r>
    </w:p>
    <w:tbl>
      <w:tblPr>
        <w:tblStyle w:val="TableGrid"/>
        <w:tblW w:w="10170" w:type="dxa"/>
        <w:tblInd w:w="-365" w:type="dxa"/>
        <w:tblLook w:val="04A0" w:firstRow="1" w:lastRow="0" w:firstColumn="1" w:lastColumn="0" w:noHBand="0" w:noVBand="1"/>
      </w:tblPr>
      <w:tblGrid>
        <w:gridCol w:w="5490"/>
        <w:gridCol w:w="4680"/>
      </w:tblGrid>
      <w:tr w:rsidR="00604B99" w14:paraId="41C2D2D7" w14:textId="77777777" w:rsidTr="009547B0">
        <w:tc>
          <w:tcPr>
            <w:tcW w:w="10170" w:type="dxa"/>
            <w:gridSpan w:val="2"/>
          </w:tcPr>
          <w:p w14:paraId="77819876" w14:textId="641D4751" w:rsidR="00604B99" w:rsidRDefault="00604B99" w:rsidP="009547B0">
            <w:pPr>
              <w:jc w:val="center"/>
            </w:pPr>
            <w:proofErr w:type="spellStart"/>
            <w:r>
              <w:t>PushReel</w:t>
            </w:r>
            <w:r w:rsidR="00E95764">
              <w:t>Mower</w:t>
            </w:r>
            <w:proofErr w:type="spellEnd"/>
          </w:p>
        </w:tc>
      </w:tr>
      <w:tr w:rsidR="00604B99" w14:paraId="2B7F5F4D" w14:textId="77777777" w:rsidTr="009547B0">
        <w:tc>
          <w:tcPr>
            <w:tcW w:w="5490" w:type="dxa"/>
          </w:tcPr>
          <w:p w14:paraId="4EA17566" w14:textId="3CF5218D" w:rsidR="00604B99" w:rsidRDefault="00604B99" w:rsidP="009547B0">
            <w:r>
              <w:t>-</w:t>
            </w:r>
            <w:proofErr w:type="spellStart"/>
            <w:r>
              <w:t>numWheels</w:t>
            </w:r>
            <w:proofErr w:type="spellEnd"/>
            <w:r>
              <w:t xml:space="preserve"> : integer</w:t>
            </w:r>
          </w:p>
        </w:tc>
        <w:tc>
          <w:tcPr>
            <w:tcW w:w="4680" w:type="dxa"/>
          </w:tcPr>
          <w:p w14:paraId="5C545CF7" w14:textId="19C4A484" w:rsidR="00604B99" w:rsidRDefault="009843D9" w:rsidP="009547B0">
            <w:r>
              <w:t>Number of wheels on the mower</w:t>
            </w:r>
          </w:p>
        </w:tc>
      </w:tr>
      <w:tr w:rsidR="00604B99" w14:paraId="074D15E8" w14:textId="77777777" w:rsidTr="009547B0">
        <w:tc>
          <w:tcPr>
            <w:tcW w:w="5490" w:type="dxa"/>
          </w:tcPr>
          <w:p w14:paraId="6671815C" w14:textId="2B7C8C40" w:rsidR="00E95764" w:rsidRDefault="00E95764" w:rsidP="009547B0">
            <w:r>
              <w:t>+</w:t>
            </w:r>
            <w:proofErr w:type="spellStart"/>
            <w:r>
              <w:t>PushReelMower</w:t>
            </w:r>
            <w:proofErr w:type="spellEnd"/>
            <w:r>
              <w:t>()</w:t>
            </w:r>
          </w:p>
          <w:p w14:paraId="5077D235" w14:textId="77777777" w:rsidR="00604B99" w:rsidRDefault="00604B99" w:rsidP="009547B0">
            <w:r>
              <w:t>+//Accessor and Mutators</w:t>
            </w:r>
          </w:p>
          <w:p w14:paraId="3FDABAC5" w14:textId="60EBF036" w:rsidR="00604B99" w:rsidRDefault="00604B99" w:rsidP="009547B0">
            <w:r>
              <w:t>+</w:t>
            </w:r>
            <w:proofErr w:type="spellStart"/>
            <w:r>
              <w:t>toString</w:t>
            </w:r>
            <w:proofErr w:type="spellEnd"/>
            <w:r>
              <w:t>():String</w:t>
            </w:r>
          </w:p>
          <w:p w14:paraId="1FC80ECD" w14:textId="77777777" w:rsidR="000919CF" w:rsidRDefault="000919CF" w:rsidP="009547B0"/>
        </w:tc>
        <w:tc>
          <w:tcPr>
            <w:tcW w:w="4680" w:type="dxa"/>
          </w:tcPr>
          <w:p w14:paraId="4B6C5209" w14:textId="77777777" w:rsidR="00604B99" w:rsidRDefault="00604B99" w:rsidP="009547B0"/>
          <w:p w14:paraId="159406A1" w14:textId="77777777" w:rsidR="00F01C38" w:rsidRDefault="00F01C38" w:rsidP="009547B0"/>
          <w:p w14:paraId="58EC9641" w14:textId="6ACEFC6B" w:rsidR="00F01C38" w:rsidRDefault="00F01C38" w:rsidP="009547B0">
            <w:r>
              <w:t>Put each property on a separate line.</w:t>
            </w:r>
          </w:p>
        </w:tc>
      </w:tr>
    </w:tbl>
    <w:p w14:paraId="106F1D5A" w14:textId="7EEC0708" w:rsidR="00A854A3" w:rsidRDefault="00A854A3" w:rsidP="00A854A3">
      <w:pPr>
        <w:pStyle w:val="Heading2"/>
        <w:numPr>
          <w:ilvl w:val="0"/>
          <w:numId w:val="0"/>
        </w:numPr>
        <w:ind w:left="576"/>
      </w:pPr>
    </w:p>
    <w:p w14:paraId="7A762FE5" w14:textId="4EB8CA4A" w:rsidR="000919CF" w:rsidRDefault="000919CF" w:rsidP="000919CF">
      <w:pPr>
        <w:pStyle w:val="Heading2"/>
      </w:pPr>
      <w:proofErr w:type="spellStart"/>
      <w:r>
        <w:t>MowerWareHouse</w:t>
      </w:r>
      <w:proofErr w:type="spellEnd"/>
    </w:p>
    <w:tbl>
      <w:tblPr>
        <w:tblStyle w:val="TableGrid"/>
        <w:tblW w:w="10170" w:type="dxa"/>
        <w:tblInd w:w="-365" w:type="dxa"/>
        <w:tblLook w:val="04A0" w:firstRow="1" w:lastRow="0" w:firstColumn="1" w:lastColumn="0" w:noHBand="0" w:noVBand="1"/>
      </w:tblPr>
      <w:tblGrid>
        <w:gridCol w:w="4860"/>
        <w:gridCol w:w="5310"/>
      </w:tblGrid>
      <w:tr w:rsidR="000919CF" w14:paraId="020BAADB" w14:textId="77777777" w:rsidTr="00616697">
        <w:tc>
          <w:tcPr>
            <w:tcW w:w="10170" w:type="dxa"/>
            <w:gridSpan w:val="2"/>
          </w:tcPr>
          <w:p w14:paraId="038435AC" w14:textId="1902AD85" w:rsidR="000919CF" w:rsidRDefault="000919CF" w:rsidP="00616697">
            <w:pPr>
              <w:jc w:val="center"/>
            </w:pPr>
            <w:proofErr w:type="spellStart"/>
            <w:r>
              <w:t>MowerWareHouse</w:t>
            </w:r>
            <w:proofErr w:type="spellEnd"/>
          </w:p>
        </w:tc>
      </w:tr>
      <w:tr w:rsidR="000919CF" w14:paraId="6622CDD0" w14:textId="77777777" w:rsidTr="00A854A3">
        <w:tc>
          <w:tcPr>
            <w:tcW w:w="4860" w:type="dxa"/>
          </w:tcPr>
          <w:p w14:paraId="51A87027" w14:textId="77777777" w:rsidR="000919CF" w:rsidRDefault="000919CF" w:rsidP="000919CF">
            <w:r>
              <w:t>-</w:t>
            </w:r>
            <w:proofErr w:type="spellStart"/>
            <w:r>
              <w:t>storeName</w:t>
            </w:r>
            <w:proofErr w:type="spellEnd"/>
            <w:r>
              <w:t xml:space="preserve"> : String</w:t>
            </w:r>
          </w:p>
          <w:p w14:paraId="14A63CD9" w14:textId="11C5BBA6" w:rsidR="000919CF" w:rsidRDefault="000919CF" w:rsidP="000919CF">
            <w:r>
              <w:t>-</w:t>
            </w:r>
            <w:r w:rsidR="00A854A3">
              <w:t xml:space="preserve">mowers : </w:t>
            </w:r>
            <w:proofErr w:type="spellStart"/>
            <w:r w:rsidR="00A854A3">
              <w:t>ArrayList</w:t>
            </w:r>
            <w:proofErr w:type="spellEnd"/>
            <w:r w:rsidR="00A854A3">
              <w:t>&lt;Mower&gt;</w:t>
            </w:r>
          </w:p>
        </w:tc>
        <w:tc>
          <w:tcPr>
            <w:tcW w:w="5310" w:type="dxa"/>
          </w:tcPr>
          <w:p w14:paraId="48790788" w14:textId="3E6F4892" w:rsidR="000919CF" w:rsidRDefault="00A854A3" w:rsidP="00616697">
            <w:r>
              <w:t>Name of the mower store</w:t>
            </w:r>
          </w:p>
        </w:tc>
      </w:tr>
      <w:tr w:rsidR="000919CF" w14:paraId="28366413" w14:textId="77777777" w:rsidTr="00A854A3">
        <w:tc>
          <w:tcPr>
            <w:tcW w:w="4860" w:type="dxa"/>
          </w:tcPr>
          <w:p w14:paraId="603E837F" w14:textId="3CE914B0" w:rsidR="000919CF" w:rsidRDefault="000919CF" w:rsidP="00616697">
            <w:r>
              <w:t>+</w:t>
            </w:r>
            <w:proofErr w:type="spellStart"/>
            <w:r>
              <w:t>MowerWareHouse</w:t>
            </w:r>
            <w:proofErr w:type="spellEnd"/>
            <w:r>
              <w:t>()</w:t>
            </w:r>
          </w:p>
          <w:p w14:paraId="59477E4B" w14:textId="77777777" w:rsidR="000919CF" w:rsidRDefault="000919CF" w:rsidP="00616697">
            <w:r>
              <w:t>+//Accessor and Mutators</w:t>
            </w:r>
          </w:p>
          <w:p w14:paraId="4E3FE008" w14:textId="5E66A484" w:rsidR="00A854A3" w:rsidRDefault="00A854A3" w:rsidP="00616697">
            <w:r>
              <w:t>+</w:t>
            </w:r>
            <w:proofErr w:type="spellStart"/>
            <w:r>
              <w:t>readMowerData</w:t>
            </w:r>
            <w:proofErr w:type="spellEnd"/>
            <w:r>
              <w:t xml:space="preserve">( </w:t>
            </w:r>
            <w:proofErr w:type="spellStart"/>
            <w:r>
              <w:t>inputFileName</w:t>
            </w:r>
            <w:proofErr w:type="spellEnd"/>
            <w:r>
              <w:t xml:space="preserve"> : String) : void</w:t>
            </w:r>
          </w:p>
          <w:p w14:paraId="03826854" w14:textId="187A4736" w:rsidR="00A854A3" w:rsidRDefault="00A854A3" w:rsidP="00616697">
            <w:r>
              <w:t>+</w:t>
            </w:r>
            <w:proofErr w:type="spellStart"/>
            <w:r>
              <w:t>saveMowerData</w:t>
            </w:r>
            <w:proofErr w:type="spellEnd"/>
            <w:r>
              <w:t xml:space="preserve">( </w:t>
            </w:r>
            <w:proofErr w:type="spellStart"/>
            <w:r>
              <w:t>outputFileName</w:t>
            </w:r>
            <w:proofErr w:type="spellEnd"/>
            <w:r>
              <w:t xml:space="preserve"> :String):void</w:t>
            </w:r>
          </w:p>
          <w:p w14:paraId="26C4F750" w14:textId="77777777" w:rsidR="000919CF" w:rsidRDefault="000919CF" w:rsidP="00616697">
            <w:r>
              <w:t>+</w:t>
            </w:r>
            <w:proofErr w:type="spellStart"/>
            <w:r>
              <w:t>toString</w:t>
            </w:r>
            <w:proofErr w:type="spellEnd"/>
            <w:r>
              <w:t>():String</w:t>
            </w:r>
          </w:p>
          <w:p w14:paraId="6D507966" w14:textId="77777777" w:rsidR="000919CF" w:rsidRDefault="000919CF" w:rsidP="00616697"/>
        </w:tc>
        <w:tc>
          <w:tcPr>
            <w:tcW w:w="5310" w:type="dxa"/>
          </w:tcPr>
          <w:p w14:paraId="21B67BF9" w14:textId="77777777" w:rsidR="000919CF" w:rsidRDefault="000919CF" w:rsidP="00616697"/>
          <w:p w14:paraId="70BED6E5" w14:textId="77777777" w:rsidR="00F01C38" w:rsidRDefault="00F01C38" w:rsidP="00616697"/>
          <w:p w14:paraId="64470E6B" w14:textId="77777777" w:rsidR="00F01C38" w:rsidRDefault="00F01C38" w:rsidP="00616697"/>
          <w:p w14:paraId="15010933" w14:textId="77777777" w:rsidR="00F01C38" w:rsidRDefault="00F01C38" w:rsidP="00616697"/>
          <w:p w14:paraId="434E26E1" w14:textId="63CA9356" w:rsidR="00F01C38" w:rsidRDefault="00F01C38" w:rsidP="00616697">
            <w:r>
              <w:t>Put each property on a separate line.</w:t>
            </w:r>
          </w:p>
        </w:tc>
      </w:tr>
    </w:tbl>
    <w:p w14:paraId="77270729" w14:textId="7EDFEBFE" w:rsidR="000919CF" w:rsidRPr="000919CF" w:rsidRDefault="000919CF" w:rsidP="000919CF"/>
    <w:p w14:paraId="7F5ADD65" w14:textId="02947464" w:rsidR="00A139D2" w:rsidRDefault="00A139D2" w:rsidP="000919CF">
      <w:pPr>
        <w:pStyle w:val="Heading1"/>
        <w:numPr>
          <w:ilvl w:val="0"/>
          <w:numId w:val="0"/>
        </w:numPr>
      </w:pPr>
      <w:r>
        <w:t xml:space="preserve">Handling </w:t>
      </w:r>
      <w:proofErr w:type="spellStart"/>
      <w:r>
        <w:t>ArrayLists</w:t>
      </w:r>
      <w:proofErr w:type="spellEnd"/>
    </w:p>
    <w:p w14:paraId="5BEC5DCE" w14:textId="2ACD01A9" w:rsidR="00A139D2" w:rsidRDefault="00A139D2" w:rsidP="00A139D2">
      <w:pPr>
        <w:spacing w:after="0"/>
      </w:pPr>
      <w:r>
        <w:t xml:space="preserve">Each </w:t>
      </w:r>
      <w:proofErr w:type="spellStart"/>
      <w:r>
        <w:t>ArrayList</w:t>
      </w:r>
      <w:proofErr w:type="spellEnd"/>
      <w:r>
        <w:t xml:space="preserve"> should have f</w:t>
      </w:r>
      <w:r w:rsidR="00F537A9">
        <w:t>ive</w:t>
      </w:r>
      <w:r>
        <w:t xml:space="preserve"> associated methods to perform: </w:t>
      </w:r>
      <w:proofErr w:type="spellStart"/>
      <w:r>
        <w:t>getNum</w:t>
      </w:r>
      <w:proofErr w:type="spellEnd"/>
      <w:r>
        <w:t xml:space="preserve">, add, </w:t>
      </w:r>
      <w:r w:rsidR="00F537A9">
        <w:t xml:space="preserve">remove, </w:t>
      </w:r>
      <w:r>
        <w:t xml:space="preserve">get and set.  So if you have an </w:t>
      </w:r>
      <w:proofErr w:type="spellStart"/>
      <w:r>
        <w:t>ArrayList</w:t>
      </w:r>
      <w:proofErr w:type="spellEnd"/>
      <w:r>
        <w:t xml:space="preserve"> named </w:t>
      </w:r>
      <w:r w:rsidRPr="007A57E4">
        <w:rPr>
          <w:i/>
        </w:rPr>
        <w:t>widgets</w:t>
      </w:r>
      <w:r>
        <w:t xml:space="preserve"> that stored items of type Widget, then the associated UML behaviors would be:</w:t>
      </w:r>
    </w:p>
    <w:p w14:paraId="15D79A41" w14:textId="63AF48CF" w:rsidR="00A139D2" w:rsidRDefault="00A139D2" w:rsidP="00A139D2">
      <w:pPr>
        <w:spacing w:after="0"/>
      </w:pPr>
    </w:p>
    <w:p w14:paraId="0B45711B" w14:textId="4EAC1D12" w:rsidR="00A139D2" w:rsidRDefault="00A139D2" w:rsidP="00A139D2">
      <w:pPr>
        <w:spacing w:after="0"/>
      </w:pPr>
      <w:r>
        <w:t>+</w:t>
      </w:r>
      <w:proofErr w:type="spellStart"/>
      <w:proofErr w:type="gramStart"/>
      <w:r>
        <w:t>getNumWidget</w:t>
      </w:r>
      <w:r w:rsidRPr="00992DE9">
        <w:rPr>
          <w:b/>
        </w:rPr>
        <w:t>s</w:t>
      </w:r>
      <w:proofErr w:type="spellEnd"/>
      <w:r>
        <w:t>(</w:t>
      </w:r>
      <w:proofErr w:type="gramEnd"/>
      <w:r>
        <w:t xml:space="preserve">) : int  //Return the number of items in the </w:t>
      </w:r>
      <w:proofErr w:type="spellStart"/>
      <w:r>
        <w:t>ArrayList</w:t>
      </w:r>
      <w:proofErr w:type="spellEnd"/>
      <w:r>
        <w:t xml:space="preserve"> widgets.</w:t>
      </w:r>
    </w:p>
    <w:p w14:paraId="0210C2D9" w14:textId="07934304" w:rsidR="00A139D2" w:rsidRDefault="00A139D2" w:rsidP="00A139D2">
      <w:pPr>
        <w:spacing w:after="0"/>
      </w:pPr>
      <w:r>
        <w:t>+</w:t>
      </w:r>
      <w:proofErr w:type="spellStart"/>
      <w:r>
        <w:t>getWidget</w:t>
      </w:r>
      <w:proofErr w:type="spellEnd"/>
      <w:r>
        <w:t>(</w:t>
      </w:r>
      <w:proofErr w:type="spellStart"/>
      <w:r>
        <w:t>index:int</w:t>
      </w:r>
      <w:proofErr w:type="spellEnd"/>
      <w:proofErr w:type="gramStart"/>
      <w:r>
        <w:t>) :</w:t>
      </w:r>
      <w:proofErr w:type="gramEnd"/>
      <w:r>
        <w:t xml:space="preserve"> Widget  //get the Widget at location index in </w:t>
      </w:r>
      <w:proofErr w:type="spellStart"/>
      <w:r>
        <w:t>ArrayList</w:t>
      </w:r>
      <w:proofErr w:type="spellEnd"/>
      <w:r>
        <w:t xml:space="preserve"> widgets</w:t>
      </w:r>
    </w:p>
    <w:p w14:paraId="580FAE7C" w14:textId="4D1C8D81" w:rsidR="00A139D2" w:rsidRDefault="00A139D2" w:rsidP="00A139D2">
      <w:pPr>
        <w:spacing w:after="0"/>
      </w:pPr>
      <w:r>
        <w:t>+</w:t>
      </w:r>
      <w:proofErr w:type="spellStart"/>
      <w:proofErr w:type="gramStart"/>
      <w:r>
        <w:t>setWidget</w:t>
      </w:r>
      <w:proofErr w:type="spellEnd"/>
      <w:r>
        <w:t>(</w:t>
      </w:r>
      <w:proofErr w:type="spellStart"/>
      <w:proofErr w:type="gramEnd"/>
      <w:r>
        <w:t>index:int</w:t>
      </w:r>
      <w:proofErr w:type="spellEnd"/>
      <w:r>
        <w:t xml:space="preserve">, </w:t>
      </w:r>
      <w:proofErr w:type="spellStart"/>
      <w:r>
        <w:t>item:Widget</w:t>
      </w:r>
      <w:proofErr w:type="spellEnd"/>
      <w:r>
        <w:t>):void</w:t>
      </w:r>
      <w:r>
        <w:tab/>
        <w:t xml:space="preserve"> //store item at location index in the </w:t>
      </w:r>
      <w:proofErr w:type="spellStart"/>
      <w:r>
        <w:t>ArrayList</w:t>
      </w:r>
      <w:proofErr w:type="spellEnd"/>
      <w:r>
        <w:t xml:space="preserve"> widgets.</w:t>
      </w:r>
    </w:p>
    <w:p w14:paraId="6CA5B8F7" w14:textId="44DEFB51" w:rsidR="00A139D2" w:rsidRDefault="00A139D2" w:rsidP="00A139D2">
      <w:pPr>
        <w:spacing w:after="0"/>
      </w:pPr>
      <w:r>
        <w:t>+</w:t>
      </w:r>
      <w:proofErr w:type="spellStart"/>
      <w:r>
        <w:t>addWidget</w:t>
      </w:r>
      <w:proofErr w:type="spellEnd"/>
      <w:r>
        <w:t>(</w:t>
      </w:r>
      <w:proofErr w:type="spellStart"/>
      <w:proofErr w:type="gramStart"/>
      <w:r>
        <w:t>item:Widget</w:t>
      </w:r>
      <w:proofErr w:type="spellEnd"/>
      <w:proofErr w:type="gramEnd"/>
      <w:r>
        <w:t xml:space="preserve">):void   //Append the Widget to the </w:t>
      </w:r>
      <w:proofErr w:type="spellStart"/>
      <w:r>
        <w:t>ArrayList</w:t>
      </w:r>
      <w:proofErr w:type="spellEnd"/>
      <w:r>
        <w:t xml:space="preserve">. </w:t>
      </w:r>
    </w:p>
    <w:p w14:paraId="01BCF47F" w14:textId="59560691" w:rsidR="00F537A9" w:rsidRDefault="00F537A9" w:rsidP="00A139D2">
      <w:pPr>
        <w:spacing w:after="0"/>
      </w:pPr>
      <w:r>
        <w:t>+</w:t>
      </w:r>
      <w:proofErr w:type="spellStart"/>
      <w:proofErr w:type="gramStart"/>
      <w:r>
        <w:t>removeWidget</w:t>
      </w:r>
      <w:proofErr w:type="spellEnd"/>
      <w:r>
        <w:t xml:space="preserve">( </w:t>
      </w:r>
      <w:proofErr w:type="spellStart"/>
      <w:r>
        <w:t>index</w:t>
      </w:r>
      <w:proofErr w:type="gramEnd"/>
      <w:r>
        <w:t>:int</w:t>
      </w:r>
      <w:proofErr w:type="spellEnd"/>
      <w:r>
        <w:t xml:space="preserve"> ) : Widget  //remove and return the Widget at location index</w:t>
      </w:r>
    </w:p>
    <w:p w14:paraId="2CB5DE7B" w14:textId="3C091D91" w:rsidR="00A139D2" w:rsidRDefault="00A139D2" w:rsidP="00A139D2">
      <w:pPr>
        <w:spacing w:after="0"/>
      </w:pPr>
    </w:p>
    <w:p w14:paraId="5824ED2C" w14:textId="4B8B5F9D" w:rsidR="00A139D2" w:rsidRDefault="00A139D2" w:rsidP="00A139D2">
      <w:pPr>
        <w:pStyle w:val="Heading1"/>
      </w:pPr>
      <w:r>
        <w:lastRenderedPageBreak/>
        <w:t>Input File</w:t>
      </w:r>
    </w:p>
    <w:p w14:paraId="1BAB9EAF" w14:textId="0694071D" w:rsidR="00A139D2" w:rsidRDefault="006F5270" w:rsidP="00A139D2">
      <w:r>
        <w:rPr>
          <w:noProof/>
          <w:lang w:eastAsia="en-US"/>
        </w:rPr>
        <mc:AlternateContent>
          <mc:Choice Requires="wps">
            <w:drawing>
              <wp:anchor distT="45720" distB="45720" distL="114300" distR="114300" simplePos="0" relativeHeight="251658240" behindDoc="0" locked="0" layoutInCell="1" allowOverlap="1" wp14:anchorId="213F7012" wp14:editId="7EF2443B">
                <wp:simplePos x="0" y="0"/>
                <wp:positionH relativeFrom="margin">
                  <wp:posOffset>3920947</wp:posOffset>
                </wp:positionH>
                <wp:positionV relativeFrom="paragraph">
                  <wp:posOffset>42748</wp:posOffset>
                </wp:positionV>
                <wp:extent cx="2266950" cy="19335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933575"/>
                        </a:xfrm>
                        <a:prstGeom prst="rect">
                          <a:avLst/>
                        </a:prstGeom>
                        <a:solidFill>
                          <a:srgbClr val="FFFFFF"/>
                        </a:solidFill>
                        <a:ln w="9525">
                          <a:solidFill>
                            <a:srgbClr val="000000"/>
                          </a:solidFill>
                          <a:miter lim="800000"/>
                          <a:headEnd/>
                          <a:tailEnd/>
                        </a:ln>
                      </wps:spPr>
                      <wps:txbx>
                        <w:txbxContent>
                          <w:p w14:paraId="2A831960" w14:textId="1B3A58E1" w:rsidR="00740670" w:rsidRDefault="007B668D">
                            <w:r>
                              <w:t>Store name</w:t>
                            </w:r>
                          </w:p>
                          <w:p w14:paraId="72872030" w14:textId="4AFCD693" w:rsidR="00A96A65" w:rsidRDefault="00287CF0">
                            <w:r>
                              <w:t>Mower Class Properties</w:t>
                            </w:r>
                          </w:p>
                          <w:p w14:paraId="6BE3BF9A" w14:textId="3CF1FFC6" w:rsidR="007B668D" w:rsidRDefault="007B668D">
                            <w:r>
                              <w:t xml:space="preserve">Mower </w:t>
                            </w:r>
                            <w:r w:rsidR="00287CF0">
                              <w:t xml:space="preserve">Subclass </w:t>
                            </w:r>
                            <w:r>
                              <w:t>Type (L, C, G, P)</w:t>
                            </w:r>
                          </w:p>
                          <w:p w14:paraId="04387885" w14:textId="3B9F5E61" w:rsidR="007B668D" w:rsidRDefault="00287CF0" w:rsidP="00287CF0">
                            <w:r>
                              <w:t>Subclass Properties</w:t>
                            </w:r>
                          </w:p>
                          <w:p w14:paraId="6BF48E78" w14:textId="37FF86BC" w:rsidR="00287CF0" w:rsidRDefault="00287CF0" w:rsidP="00287CF0">
                            <w:r>
                              <w:t>Note:  Each properties will be on a separate line in the same order listed in the UML diagrams.</w:t>
                            </w:r>
                          </w:p>
                          <w:p w14:paraId="129EB311" w14:textId="77777777" w:rsidR="00740670" w:rsidRDefault="007406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F7012" id="Text Box 2" o:spid="_x0000_s1053" type="#_x0000_t202" style="position:absolute;margin-left:308.75pt;margin-top:3.35pt;width:178.5pt;height:152.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">
                <v:textbox>
                  <w:txbxContent>
                    <w:p w14:paraId="2A831960" w14:textId="1B3A58E1" w:rsidR="00740670" w:rsidRDefault="007B668D">
                      <w:r>
                        <w:t>Store name</w:t>
                      </w:r>
                    </w:p>
                    <w:p w14:paraId="72872030" w14:textId="4AFCD693" w:rsidR="00A96A65" w:rsidRDefault="00287CF0">
                      <w:r>
                        <w:t>Mower Class Properties</w:t>
                      </w:r>
                    </w:p>
                    <w:p w14:paraId="6BE3BF9A" w14:textId="3CF1FFC6" w:rsidR="007B668D" w:rsidRDefault="007B668D">
                      <w:r>
                        <w:t xml:space="preserve">Mower </w:t>
                      </w:r>
                      <w:r w:rsidR="00287CF0">
                        <w:t xml:space="preserve">Subclass </w:t>
                      </w:r>
                      <w:r>
                        <w:t>Type (L, C, G, P)</w:t>
                      </w:r>
                    </w:p>
                    <w:p w14:paraId="04387885" w14:textId="3B9F5E61" w:rsidR="007B668D" w:rsidRDefault="00287CF0" w:rsidP="00287CF0">
                      <w:r>
                        <w:t>Subclass Properties</w:t>
                      </w:r>
                    </w:p>
                    <w:p w14:paraId="6BF48E78" w14:textId="37FF86BC" w:rsidR="00287CF0" w:rsidRDefault="00287CF0" w:rsidP="00287CF0">
                      <w:r>
                        <w:t>Note:  Each properties will be on a separate line in the same order listed in the UML diagrams.</w:t>
                      </w:r>
                    </w:p>
                    <w:p w14:paraId="129EB311" w14:textId="77777777" w:rsidR="00740670" w:rsidRDefault="00740670"/>
                  </w:txbxContent>
                </v:textbox>
                <w10:wrap type="square" anchorx="margin"/>
              </v:shape>
            </w:pict>
          </mc:Fallback>
        </mc:AlternateContent>
      </w:r>
      <w:r w:rsidR="00C54FF8">
        <w:t xml:space="preserve">The name of the input file will be supplied using command-line arguments.  If no command-line argument is supplied, then your program should prompt the user for the input file using the </w:t>
      </w:r>
      <w:proofErr w:type="spellStart"/>
      <w:r w:rsidR="00C54FF8">
        <w:t>JFileChooser</w:t>
      </w:r>
      <w:proofErr w:type="spellEnd"/>
      <w:r w:rsidR="00C54FF8">
        <w:t xml:space="preserve"> class.  Here is the format of the input file:</w:t>
      </w:r>
    </w:p>
    <w:p w14:paraId="21F3500E" w14:textId="5B23C6F2" w:rsidR="00C54FF8" w:rsidRDefault="00C54FF8" w:rsidP="00A139D2"/>
    <w:p w14:paraId="0E52F092" w14:textId="11C001A9" w:rsidR="00A139D2" w:rsidRDefault="00A139D2" w:rsidP="00A139D2">
      <w:pPr>
        <w:pStyle w:val="Heading1"/>
      </w:pPr>
      <w:r>
        <w:t>Output File</w:t>
      </w:r>
    </w:p>
    <w:p w14:paraId="1EE3CF75" w14:textId="48149FFD" w:rsidR="00C54FF8" w:rsidRPr="00C54FF8" w:rsidRDefault="006F5270" w:rsidP="00C54FF8">
      <w:r>
        <w:rPr>
          <w:noProof/>
          <w:lang w:eastAsia="en-US"/>
        </w:rPr>
        <mc:AlternateContent>
          <mc:Choice Requires="wps">
            <w:drawing>
              <wp:anchor distT="0" distB="0" distL="114300" distR="114300" simplePos="0" relativeHeight="251660288" behindDoc="0" locked="0" layoutInCell="1" allowOverlap="1" wp14:anchorId="5C5C4749" wp14:editId="62660D1D">
                <wp:simplePos x="0" y="0"/>
                <wp:positionH relativeFrom="column">
                  <wp:posOffset>4067404</wp:posOffset>
                </wp:positionH>
                <wp:positionV relativeFrom="paragraph">
                  <wp:posOffset>524942</wp:posOffset>
                </wp:positionV>
                <wp:extent cx="20288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a:effectLst/>
                      </wps:spPr>
                      <wps:txbx>
                        <w:txbxContent>
                          <w:p w14:paraId="15E1AD4A" w14:textId="07625401" w:rsidR="00740670" w:rsidRPr="0022739A" w:rsidRDefault="00740670" w:rsidP="001C46D0">
                            <w:pPr>
                              <w:pStyle w:val="Caption"/>
                              <w:jc w:val="center"/>
                              <w:rPr>
                                <w:b/>
                                <w:bCs/>
                                <w:noProof/>
                                <w:sz w:val="40"/>
                                <w:szCs w:val="40"/>
                              </w:rPr>
                            </w:pPr>
                            <w:r>
                              <w:t>Figure</w:t>
                            </w:r>
                            <w:r w:rsidR="00F01C38">
                              <w:t xml:space="preserve"> 1</w:t>
                            </w:r>
                            <w:r>
                              <w:t>: Input File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C4749" id="Text Box 3" o:spid="_x0000_s1054" type="#_x0000_t202" style="position:absolute;margin-left:320.25pt;margin-top:41.35pt;width:15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" stroked="f">
                <v:textbox style="mso-fit-shape-to-text:t" inset="0,0,0,0">
                  <w:txbxContent>
                    <w:p w14:paraId="15E1AD4A" w14:textId="07625401" w:rsidR="00740670" w:rsidRPr="0022739A" w:rsidRDefault="00740670" w:rsidP="001C46D0">
                      <w:pPr>
                        <w:pStyle w:val="Caption"/>
                        <w:jc w:val="center"/>
                        <w:rPr>
                          <w:b/>
                          <w:bCs/>
                          <w:noProof/>
                          <w:sz w:val="40"/>
                          <w:szCs w:val="40"/>
                        </w:rPr>
                      </w:pPr>
                      <w:r>
                        <w:t>Figure</w:t>
                      </w:r>
                      <w:r w:rsidR="00F01C38">
                        <w:t xml:space="preserve"> 1</w:t>
                      </w:r>
                      <w:r>
                        <w:t>: Input File Format</w:t>
                      </w:r>
                    </w:p>
                  </w:txbxContent>
                </v:textbox>
                <w10:wrap type="square"/>
              </v:shape>
            </w:pict>
          </mc:Fallback>
        </mc:AlternateContent>
      </w:r>
      <w:r w:rsidR="00C54FF8">
        <w:t xml:space="preserve">The format for the output file should be identical to that of the input file.  In other words, after writing your output file, you should be able to read it back in as an input file.  The </w:t>
      </w:r>
      <w:proofErr w:type="spellStart"/>
      <w:proofErr w:type="gramStart"/>
      <w:r w:rsidR="00C54FF8">
        <w:t>toString</w:t>
      </w:r>
      <w:proofErr w:type="spellEnd"/>
      <w:r w:rsidR="00C54FF8">
        <w:t>(</w:t>
      </w:r>
      <w:proofErr w:type="gramEnd"/>
      <w:r w:rsidR="00C54FF8">
        <w:t>) methods of your classes are designed to make file output simple.</w:t>
      </w:r>
    </w:p>
    <w:p w14:paraId="249A7ABF" w14:textId="64226DAF" w:rsidR="00A139D2" w:rsidRDefault="00A139D2" w:rsidP="00A139D2"/>
    <w:p w14:paraId="5563B08D" w14:textId="24EA3589" w:rsidR="00A139D2" w:rsidRPr="00A139D2" w:rsidRDefault="00A139D2" w:rsidP="00A139D2">
      <w:pPr>
        <w:pStyle w:val="Heading1"/>
      </w:pPr>
      <w:r>
        <w:t>Graphical User Interface</w:t>
      </w:r>
    </w:p>
    <w:p w14:paraId="47530982" w14:textId="77777777" w:rsidR="00B548BA" w:rsidRDefault="00B548BA" w:rsidP="00B548BA">
      <w:r w:rsidRPr="0087727C">
        <w:rPr>
          <w:b/>
        </w:rPr>
        <w:t>Viewing:</w:t>
      </w:r>
      <w:r>
        <w:t xml:space="preserve"> The View window should display the name of each type of concrete mower (</w:t>
      </w:r>
      <w:proofErr w:type="spellStart"/>
      <w:r>
        <w:t>LawnTractor</w:t>
      </w:r>
      <w:proofErr w:type="spellEnd"/>
      <w:r>
        <w:t xml:space="preserve">, </w:t>
      </w:r>
      <w:proofErr w:type="spellStart"/>
      <w:r>
        <w:t>CommericalMower</w:t>
      </w:r>
      <w:proofErr w:type="spellEnd"/>
      <w:r>
        <w:t xml:space="preserve">, </w:t>
      </w:r>
      <w:proofErr w:type="spellStart"/>
      <w:r>
        <w:t>GasPoweredMower</w:t>
      </w:r>
      <w:proofErr w:type="spellEnd"/>
      <w:r>
        <w:t xml:space="preserve"> and </w:t>
      </w:r>
      <w:proofErr w:type="spellStart"/>
      <w:r>
        <w:t>PushReelMower</w:t>
      </w:r>
      <w:proofErr w:type="spellEnd"/>
      <w:r>
        <w:t xml:space="preserve">).  Also include a </w:t>
      </w:r>
      <w:proofErr w:type="spellStart"/>
      <w:r>
        <w:t>JButton</w:t>
      </w:r>
      <w:proofErr w:type="spellEnd"/>
      <w:r>
        <w:t xml:space="preserve"> next to each of these mower types that will initiate the population of a </w:t>
      </w:r>
      <w:proofErr w:type="spellStart"/>
      <w:r>
        <w:t>JList</w:t>
      </w:r>
      <w:proofErr w:type="spellEnd"/>
      <w:r>
        <w:t xml:space="preserve"> showing all the properties of each mower of that type.  The </w:t>
      </w:r>
      <w:proofErr w:type="spellStart"/>
      <w:r>
        <w:t>JList</w:t>
      </w:r>
      <w:proofErr w:type="spellEnd"/>
      <w:r>
        <w:t xml:space="preserve"> can be included on the View window or as a separate </w:t>
      </w:r>
      <w:proofErr w:type="spellStart"/>
      <w:r>
        <w:t>JDialog</w:t>
      </w:r>
      <w:proofErr w:type="spellEnd"/>
      <w:r>
        <w:t xml:space="preserve">. </w:t>
      </w:r>
    </w:p>
    <w:p w14:paraId="7693AE55" w14:textId="0A344ECF" w:rsidR="00A139D2" w:rsidRDefault="00A139D2" w:rsidP="00A139D2">
      <w:pPr>
        <w:pStyle w:val="Heading1"/>
      </w:pPr>
      <w:r>
        <w:t>Grading</w:t>
      </w:r>
    </w:p>
    <w:p w14:paraId="2622F04B" w14:textId="73F85A86" w:rsidR="00E310A0" w:rsidRDefault="00E310A0" w:rsidP="00E310A0">
      <w:pPr>
        <w:rPr>
          <w:b/>
        </w:rPr>
      </w:pPr>
      <w:r>
        <w:t xml:space="preserve">If your project does not compile, it receives a grade of zero.  If you do not document your program according to the documentation guidelines, the graders have been instructed to deduct </w:t>
      </w:r>
      <w:r w:rsidRPr="00E310A0">
        <w:rPr>
          <w:b/>
        </w:rPr>
        <w:t>up to 25%.</w:t>
      </w:r>
    </w:p>
    <w:p w14:paraId="4E49DD2B" w14:textId="33220618" w:rsidR="00E310A0" w:rsidRPr="00D133FF" w:rsidRDefault="00527287" w:rsidP="00E310A0">
      <w:r>
        <w:rPr>
          <w:b/>
        </w:rPr>
        <w:t>Level 1 (4</w:t>
      </w:r>
      <w:r w:rsidR="00E310A0">
        <w:rPr>
          <w:b/>
        </w:rPr>
        <w:t>0%):</w:t>
      </w:r>
      <w:r w:rsidR="00D133FF">
        <w:rPr>
          <w:b/>
        </w:rPr>
        <w:t xml:space="preserve"> </w:t>
      </w:r>
      <w:r w:rsidR="00D133FF" w:rsidRPr="00D133FF">
        <w:t>I</w:t>
      </w:r>
      <w:r w:rsidR="005F7385">
        <w:t xml:space="preserve">mplement all the classes except the </w:t>
      </w:r>
      <w:proofErr w:type="spellStart"/>
      <w:r w:rsidR="005F7385">
        <w:t>MowerWareHouse</w:t>
      </w:r>
      <w:proofErr w:type="spellEnd"/>
      <w:r w:rsidR="005F7385">
        <w:t xml:space="preserve"> class.</w:t>
      </w:r>
    </w:p>
    <w:p w14:paraId="018BA1DA" w14:textId="5C351875" w:rsidR="00E310A0" w:rsidRPr="00037D3E" w:rsidRDefault="00F01C38" w:rsidP="00E310A0">
      <w:r>
        <w:rPr>
          <w:b/>
        </w:rPr>
        <w:t>Level 2 (60</w:t>
      </w:r>
      <w:r w:rsidR="00E310A0">
        <w:rPr>
          <w:b/>
        </w:rPr>
        <w:t>%):</w:t>
      </w:r>
      <w:r w:rsidR="00037D3E">
        <w:rPr>
          <w:b/>
        </w:rPr>
        <w:t xml:space="preserve"> </w:t>
      </w:r>
      <w:r w:rsidR="004A3723">
        <w:t xml:space="preserve">Implement the </w:t>
      </w:r>
      <w:proofErr w:type="spellStart"/>
      <w:r w:rsidR="004A3723">
        <w:t>MowerWareHouse</w:t>
      </w:r>
      <w:proofErr w:type="spellEnd"/>
      <w:r w:rsidR="004A3723">
        <w:t xml:space="preserve"> class except the </w:t>
      </w:r>
      <w:proofErr w:type="spellStart"/>
      <w:proofErr w:type="gramStart"/>
      <w:r w:rsidR="004A3723">
        <w:t>readMowerData</w:t>
      </w:r>
      <w:proofErr w:type="spellEnd"/>
      <w:r w:rsidR="004A3723">
        <w:t>(</w:t>
      </w:r>
      <w:proofErr w:type="gramEnd"/>
      <w:r w:rsidR="004A3723">
        <w:t xml:space="preserve">) and </w:t>
      </w:r>
      <w:proofErr w:type="spellStart"/>
      <w:r w:rsidR="004A3723">
        <w:t>saveMowerData</w:t>
      </w:r>
      <w:proofErr w:type="spellEnd"/>
      <w:r w:rsidR="004A3723">
        <w:t>() methods.</w:t>
      </w:r>
      <w:r w:rsidR="00235162">
        <w:t xml:space="preserve">  Use the main method to create one of each type of concrete class and add them to the </w:t>
      </w:r>
      <w:proofErr w:type="spellStart"/>
      <w:r w:rsidR="00235162">
        <w:t>ArrayList</w:t>
      </w:r>
      <w:proofErr w:type="spellEnd"/>
      <w:r w:rsidR="00235162">
        <w:t>.</w:t>
      </w:r>
      <w:r>
        <w:t xml:space="preserve">  Output the contents of the </w:t>
      </w:r>
      <w:proofErr w:type="spellStart"/>
      <w:r>
        <w:t>MowerWareHouse</w:t>
      </w:r>
      <w:proofErr w:type="spellEnd"/>
      <w:r>
        <w:t xml:space="preserve"> object to a </w:t>
      </w:r>
      <w:proofErr w:type="spellStart"/>
      <w:r>
        <w:t>JOptionPane</w:t>
      </w:r>
      <w:proofErr w:type="spellEnd"/>
      <w:r>
        <w:t xml:space="preserve"> using the </w:t>
      </w:r>
      <w:proofErr w:type="spellStart"/>
      <w:proofErr w:type="gramStart"/>
      <w:r>
        <w:t>toString</w:t>
      </w:r>
      <w:proofErr w:type="spellEnd"/>
      <w:r>
        <w:t>(</w:t>
      </w:r>
      <w:proofErr w:type="gramEnd"/>
      <w:r>
        <w:t xml:space="preserve">) method of the </w:t>
      </w:r>
      <w:proofErr w:type="spellStart"/>
      <w:r>
        <w:t>MowerWareHouse</w:t>
      </w:r>
      <w:proofErr w:type="spellEnd"/>
      <w:r>
        <w:t xml:space="preserve"> class.</w:t>
      </w:r>
    </w:p>
    <w:p w14:paraId="23D492FC" w14:textId="7692275E" w:rsidR="00E310A0" w:rsidRPr="000C0EB4" w:rsidRDefault="00E310A0" w:rsidP="00E310A0">
      <w:r>
        <w:rPr>
          <w:b/>
        </w:rPr>
        <w:t>Level 3 (85%):</w:t>
      </w:r>
      <w:r w:rsidR="000C0EB4">
        <w:rPr>
          <w:b/>
        </w:rPr>
        <w:t xml:space="preserve"> </w:t>
      </w:r>
      <w:r w:rsidR="000C0EB4">
        <w:t>Modify your main so that it uses command-line arguments to provide the input</w:t>
      </w:r>
      <w:r w:rsidR="006F5270">
        <w:t xml:space="preserve"> </w:t>
      </w:r>
      <w:r w:rsidR="000C0EB4">
        <w:t>file name.</w:t>
      </w:r>
      <w:r w:rsidR="00EE7C6A">
        <w:t xml:space="preserve">  Add the logic to obtain the input file name from a </w:t>
      </w:r>
      <w:proofErr w:type="spellStart"/>
      <w:r w:rsidR="00EE7C6A">
        <w:t>JFilechooser</w:t>
      </w:r>
      <w:proofErr w:type="spellEnd"/>
      <w:r w:rsidR="00EE7C6A">
        <w:t xml:space="preserve"> if no command-line argument is provided.  Implement </w:t>
      </w:r>
      <w:r w:rsidR="00F01C38">
        <w:t xml:space="preserve">the </w:t>
      </w:r>
      <w:proofErr w:type="spellStart"/>
      <w:r w:rsidR="00F01C38">
        <w:t>readMowerData</w:t>
      </w:r>
      <w:proofErr w:type="spellEnd"/>
      <w:r w:rsidR="00F01C38">
        <w:t xml:space="preserve"> and </w:t>
      </w:r>
      <w:proofErr w:type="spellStart"/>
      <w:r w:rsidR="00F01C38">
        <w:t>saveMowerData</w:t>
      </w:r>
      <w:proofErr w:type="spellEnd"/>
      <w:r w:rsidR="00F01C38">
        <w:t xml:space="preserve"> methods</w:t>
      </w:r>
      <w:r w:rsidR="00FD7962">
        <w:t xml:space="preserve">.  </w:t>
      </w:r>
      <w:r w:rsidR="00F01C38">
        <w:t xml:space="preserve"> To prove your code works, read the input file and add additional mowers by creating objects in the main method and adding them to the </w:t>
      </w:r>
      <w:proofErr w:type="spellStart"/>
      <w:r w:rsidR="00F01C38">
        <w:t>MowerWareHouse</w:t>
      </w:r>
      <w:proofErr w:type="spellEnd"/>
      <w:r w:rsidR="00F01C38">
        <w:t xml:space="preserve"> object.  Save the updated </w:t>
      </w:r>
      <w:proofErr w:type="spellStart"/>
      <w:r w:rsidR="00F01C38">
        <w:t>MowerWareHouse</w:t>
      </w:r>
      <w:proofErr w:type="spellEnd"/>
      <w:r w:rsidR="00F01C38">
        <w:t xml:space="preserve"> object using the </w:t>
      </w:r>
      <w:proofErr w:type="spellStart"/>
      <w:proofErr w:type="gramStart"/>
      <w:r w:rsidR="00F01C38">
        <w:t>saveMowerData</w:t>
      </w:r>
      <w:proofErr w:type="spellEnd"/>
      <w:r w:rsidR="00F01C38">
        <w:t>(</w:t>
      </w:r>
      <w:proofErr w:type="gramEnd"/>
      <w:r w:rsidR="00F01C38">
        <w:t>) method.</w:t>
      </w:r>
    </w:p>
    <w:p w14:paraId="7CC891CD" w14:textId="19B47EB7" w:rsidR="00E310A0" w:rsidRDefault="00E310A0" w:rsidP="00E310A0">
      <w:r>
        <w:rPr>
          <w:b/>
        </w:rPr>
        <w:t>Level 4 (100%):</w:t>
      </w:r>
      <w:r w:rsidR="00676BD1">
        <w:rPr>
          <w:b/>
        </w:rPr>
        <w:t xml:space="preserve"> </w:t>
      </w:r>
      <w:r w:rsidR="00676BD1">
        <w:t>Implement the GUI</w:t>
      </w:r>
      <w:r w:rsidR="00B548BA">
        <w:t xml:space="preserve"> for viewing data</w:t>
      </w:r>
    </w:p>
    <w:sectPr w:rsidR="00E310A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4702" w14:textId="77777777" w:rsidR="00741DE3" w:rsidRDefault="00741DE3">
      <w:pPr>
        <w:spacing w:after="0" w:line="240" w:lineRule="auto"/>
      </w:pPr>
      <w:r>
        <w:separator/>
      </w:r>
    </w:p>
  </w:endnote>
  <w:endnote w:type="continuationSeparator" w:id="0">
    <w:p w14:paraId="60A78F76" w14:textId="77777777" w:rsidR="00741DE3" w:rsidRDefault="0074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TKaiti">
    <w:panose1 w:val="02010600040101010101"/>
    <w:charset w:val="86"/>
    <w:family w:val="auto"/>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820023"/>
      <w:docPartObj>
        <w:docPartGallery w:val="Page Numbers (Bottom of Page)"/>
        <w:docPartUnique/>
      </w:docPartObj>
    </w:sdtPr>
    <w:sdtEndPr>
      <w:rPr>
        <w:noProof/>
      </w:rPr>
    </w:sdtEndPr>
    <w:sdtContent>
      <w:p w14:paraId="5580AFB2" w14:textId="0A62BE20" w:rsidR="00676BD1" w:rsidRDefault="00676BD1">
        <w:pPr>
          <w:pStyle w:val="Footer"/>
          <w:jc w:val="right"/>
        </w:pPr>
        <w:r>
          <w:fldChar w:fldCharType="begin"/>
        </w:r>
        <w:r>
          <w:instrText xml:space="preserve"> PAGE   \* MERGEFORMAT </w:instrText>
        </w:r>
        <w:r>
          <w:fldChar w:fldCharType="separate"/>
        </w:r>
        <w:r w:rsidR="00DB12F6">
          <w:rPr>
            <w:noProof/>
          </w:rPr>
          <w:t>5</w:t>
        </w:r>
        <w:r>
          <w:rPr>
            <w:noProof/>
          </w:rPr>
          <w:fldChar w:fldCharType="end"/>
        </w:r>
      </w:p>
    </w:sdtContent>
  </w:sdt>
  <w:p w14:paraId="5C191321" w14:textId="77777777" w:rsidR="00676BD1" w:rsidRDefault="0067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9D57" w14:textId="77777777" w:rsidR="00741DE3" w:rsidRDefault="00741DE3">
      <w:pPr>
        <w:spacing w:after="0" w:line="240" w:lineRule="auto"/>
      </w:pPr>
      <w:r>
        <w:separator/>
      </w:r>
    </w:p>
  </w:footnote>
  <w:footnote w:type="continuationSeparator" w:id="0">
    <w:p w14:paraId="25707AAF" w14:textId="77777777" w:rsidR="00741DE3" w:rsidRDefault="00741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52F2"/>
    <w:multiLevelType w:val="multilevel"/>
    <w:tmpl w:val="16E2507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81241"/>
    <w:multiLevelType w:val="hybridMultilevel"/>
    <w:tmpl w:val="2C76EE68"/>
    <w:lvl w:ilvl="0" w:tplc="1C3C801C">
      <w:start w:val="5"/>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A56"/>
    <w:rsid w:val="00015A56"/>
    <w:rsid w:val="00037D3E"/>
    <w:rsid w:val="00075D51"/>
    <w:rsid w:val="000919CF"/>
    <w:rsid w:val="000C0EB4"/>
    <w:rsid w:val="000E55DD"/>
    <w:rsid w:val="00160081"/>
    <w:rsid w:val="00166C7B"/>
    <w:rsid w:val="00176D46"/>
    <w:rsid w:val="001B49D2"/>
    <w:rsid w:val="001C46D0"/>
    <w:rsid w:val="001D590B"/>
    <w:rsid w:val="001E6AFE"/>
    <w:rsid w:val="002117BE"/>
    <w:rsid w:val="00235162"/>
    <w:rsid w:val="00264365"/>
    <w:rsid w:val="00273FDD"/>
    <w:rsid w:val="00287CF0"/>
    <w:rsid w:val="00292BD5"/>
    <w:rsid w:val="002E20D1"/>
    <w:rsid w:val="00390B92"/>
    <w:rsid w:val="003F0194"/>
    <w:rsid w:val="00453BC8"/>
    <w:rsid w:val="004878CE"/>
    <w:rsid w:val="004A3723"/>
    <w:rsid w:val="004B6074"/>
    <w:rsid w:val="004E1C4C"/>
    <w:rsid w:val="00527287"/>
    <w:rsid w:val="005477C2"/>
    <w:rsid w:val="00564785"/>
    <w:rsid w:val="005D0AD0"/>
    <w:rsid w:val="005F7385"/>
    <w:rsid w:val="00602A22"/>
    <w:rsid w:val="00604B99"/>
    <w:rsid w:val="00605AE1"/>
    <w:rsid w:val="00605F48"/>
    <w:rsid w:val="006351B1"/>
    <w:rsid w:val="00676BD1"/>
    <w:rsid w:val="006F5270"/>
    <w:rsid w:val="00740670"/>
    <w:rsid w:val="00741DE3"/>
    <w:rsid w:val="007B668D"/>
    <w:rsid w:val="007E4112"/>
    <w:rsid w:val="00805AB8"/>
    <w:rsid w:val="008215E5"/>
    <w:rsid w:val="00874784"/>
    <w:rsid w:val="008953CD"/>
    <w:rsid w:val="008B7531"/>
    <w:rsid w:val="008D0B1A"/>
    <w:rsid w:val="008D65C6"/>
    <w:rsid w:val="00914626"/>
    <w:rsid w:val="00914BCF"/>
    <w:rsid w:val="00946D22"/>
    <w:rsid w:val="009843D9"/>
    <w:rsid w:val="00A139D2"/>
    <w:rsid w:val="00A203FD"/>
    <w:rsid w:val="00A355A1"/>
    <w:rsid w:val="00A36CEF"/>
    <w:rsid w:val="00A854A3"/>
    <w:rsid w:val="00A955E4"/>
    <w:rsid w:val="00A96A65"/>
    <w:rsid w:val="00AC6A8F"/>
    <w:rsid w:val="00AD56B8"/>
    <w:rsid w:val="00B36218"/>
    <w:rsid w:val="00B548BA"/>
    <w:rsid w:val="00B72310"/>
    <w:rsid w:val="00B7299C"/>
    <w:rsid w:val="00B954A0"/>
    <w:rsid w:val="00BA696A"/>
    <w:rsid w:val="00BB4D71"/>
    <w:rsid w:val="00BE7658"/>
    <w:rsid w:val="00C42962"/>
    <w:rsid w:val="00C54FF8"/>
    <w:rsid w:val="00C71315"/>
    <w:rsid w:val="00CE4A74"/>
    <w:rsid w:val="00D133FF"/>
    <w:rsid w:val="00D771E3"/>
    <w:rsid w:val="00DB12F6"/>
    <w:rsid w:val="00E310A0"/>
    <w:rsid w:val="00E555D4"/>
    <w:rsid w:val="00E95764"/>
    <w:rsid w:val="00ED50E6"/>
    <w:rsid w:val="00EE5AC9"/>
    <w:rsid w:val="00EE7C6A"/>
    <w:rsid w:val="00F0171E"/>
    <w:rsid w:val="00F01C38"/>
    <w:rsid w:val="00F1249A"/>
    <w:rsid w:val="00F537A9"/>
    <w:rsid w:val="00F639A5"/>
    <w:rsid w:val="00F71BEE"/>
    <w:rsid w:val="00FD7962"/>
    <w:rsid w:val="00FE7A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E8841"/>
  <w15:chartTrackingRefBased/>
  <w15:docId w15:val="{B51DDD6D-C909-460C-9CBC-BD08A0E2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604B99"/>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604B9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A139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BD1"/>
  </w:style>
  <w:style w:type="paragraph" w:styleId="Footer">
    <w:name w:val="footer"/>
    <w:basedOn w:val="Normal"/>
    <w:link w:val="FooterChar"/>
    <w:uiPriority w:val="99"/>
    <w:unhideWhenUsed/>
    <w:rsid w:val="0067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vin%20Bryant\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AF0383D7AB8243AE7C486D27DE4EF2" ma:contentTypeVersion="7" ma:contentTypeDescription="Create a new document." ma:contentTypeScope="" ma:versionID="289e53237f3fc39993808e81ed82ec39">
  <xsd:schema xmlns:xsd="http://www.w3.org/2001/XMLSchema" xmlns:xs="http://www.w3.org/2001/XMLSchema" xmlns:p="http://schemas.microsoft.com/office/2006/metadata/properties" xmlns:ns2="7cd36ae1-2480-4701-b5c4-8c0b266eb5ac" targetNamespace="http://schemas.microsoft.com/office/2006/metadata/properties" ma:root="true" ma:fieldsID="b6d54177428a4dd5c0abec416d9f0516" ns2:_="">
    <xsd:import namespace="7cd36ae1-2480-4701-b5c4-8c0b266eb5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36ae1-2480-4701-b5c4-8c0b266eb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E0A0E-840A-4B0C-B204-37FB18E65415}">
  <ds:schemaRefs>
    <ds:schemaRef ds:uri="http://schemas.microsoft.com/sharepoint/v3/contenttype/forms"/>
  </ds:schemaRefs>
</ds:datastoreItem>
</file>

<file path=customXml/itemProps2.xml><?xml version="1.0" encoding="utf-8"?>
<ds:datastoreItem xmlns:ds="http://schemas.openxmlformats.org/officeDocument/2006/customXml" ds:itemID="{F43112F4-ED33-4059-961F-279261DF4FEC}">
  <ds:schemaRefs>
    <ds:schemaRef ds:uri="http://schemas.openxmlformats.org/officeDocument/2006/bibliography"/>
  </ds:schemaRefs>
</ds:datastoreItem>
</file>

<file path=customXml/itemProps3.xml><?xml version="1.0" encoding="utf-8"?>
<ds:datastoreItem xmlns:ds="http://schemas.openxmlformats.org/officeDocument/2006/customXml" ds:itemID="{94EB2CCE-D19D-452C-9ECF-C9819AABF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36ae1-2480-4701-b5c4-8c0b266eb5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887BFF-CA1C-475A-85B7-6EF63F1F6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C:\Users\Kelvin Bryant\AppData\Roaming\Microsoft\Templates\Spec design (blank).dotx</Template>
  <TotalTime>5</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Bryant</dc:creator>
  <cp:keywords/>
  <dc:description/>
  <cp:lastModifiedBy>Madhuri Siddula</cp:lastModifiedBy>
  <cp:revision>5</cp:revision>
  <cp:lastPrinted>2015-10-09T04:00:00Z</cp:lastPrinted>
  <dcterms:created xsi:type="dcterms:W3CDTF">2021-03-08T17:14:00Z</dcterms:created>
  <dcterms:modified xsi:type="dcterms:W3CDTF">2021-10-15T15:43:00Z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y fmtid="{D5CDD505-2E9C-101B-9397-08002B2CF9AE}" pid="3" name="ContentTypeId">
    <vt:lpwstr>0x010100EEAF0383D7AB8243AE7C486D27DE4EF2</vt:lpwstr>
  </property>
</Properties>
</file>